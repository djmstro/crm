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742B" w:rsidR="00534816" w:rsidP="007D3DFC" w:rsidRDefault="00534816" w14:paraId="4F1E037F" w14:textId="77777777">
      <w:pPr>
        <w:pStyle w:val="1"/>
        <w:rPr>
          <w:rStyle w:val="10"/>
          <w:b/>
          <w:lang w:val="en-US"/>
        </w:rPr>
      </w:pPr>
      <w:r w:rsidRPr="000468B9">
        <w:rPr>
          <w:rStyle w:val="10"/>
          <w:b/>
        </w:rPr>
        <w:t xml:space="preserve">ДОГОВОР</w:t>
      </w:r>
      <w:r w:rsidRPr="000468B9" w:rsidR="00375500">
        <w:rPr>
          <w:rStyle w:val="10"/>
          <w:b/>
          <w:lang w:val="en-US"/>
        </w:rPr>
        <w:t xml:space="preserve"> </w:t>
      </w:r>
      <w:r w:rsidRPr="000468B9" w:rsidR="00375500">
        <w:rPr>
          <w:rStyle w:val="10"/>
          <w:b/>
        </w:rPr>
        <w:t xml:space="preserve">№</w:t>
      </w:r>
      <w:r w:rsidRPr="006B742B" w:rsidR="006B742B">
        <w:rPr>
          <w:rStyle w:val="10"/>
          <w:lang w:val="en-US"/>
        </w:rPr>
      </w:r>
      <w:r>
        <w:rPr>
          <w:rStyle w:val="10"/>
          <w:b/>
          <w:color w:val="000000"/>
          <w:lang w:val="en-US"/>
        </w:rPr>
        <w:t xml:space="preserve">2YOU-080722</w:t>
      </w:r>
      <w:proofErr w:type="spellStart"/>
      <w:proofErr w:type="spellEnd"/>
    </w:p>
    <w:p w:rsidRPr="000468B9" w:rsidR="00534816" w:rsidP="005B7679" w:rsidRDefault="00534816" w14:paraId="4D79088F" w14:textId="77777777">
      <w:pPr>
        <w:pStyle w:val="a"/>
        <w:numPr>
          <w:ilvl w:val="0"/>
          <w:numId w:val="0"/>
        </w:numPr>
      </w:pPr>
    </w:p>
    <w:tbl>
      <w:tblPr>
        <w:tblStyle w:val="af1"/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52"/>
        <w:gridCol w:w="5296"/>
      </w:tblGrid>
      <w:tr w:rsidRPr="000468B9" w:rsidR="00974835" w:rsidTr="001007E1" w14:paraId="781C92A8" w14:textId="77777777">
        <w:tc>
          <w:tcPr>
            <w:tcW w:w="5052" w:type="dxa"/>
          </w:tcPr>
          <w:p w:rsidRPr="000468B9" w:rsidR="00974835" w:rsidP="001007E1" w:rsidRDefault="00974835" w14:paraId="374A4598" w14:textId="77777777">
            <w:pPr>
              <w:pStyle w:val="a"/>
              <w:numPr>
                <w:ilvl w:val="0"/>
                <w:numId w:val="0"/>
              </w:numPr>
              <w:jc w:val="left"/>
            </w:pPr>
            <w:r w:rsidRPr="000468B9">
              <w:t xml:space="preserve">г. </w:t>
            </w:r>
            <w:r w:rsidR="000860FA">
              <w:t>Старожилово</w:t>
            </w:r>
          </w:p>
        </w:tc>
        <w:tc>
          <w:tcPr>
            <w:tcW w:w="5296" w:type="dxa"/>
          </w:tcPr>
          <w:p w:rsidRPr="006B742B" w:rsidR="00974835" w:rsidP="006B742B" w:rsidRDefault="006B742B" w14:paraId="375CA46C" w14:textId="77777777">
            <w:pPr>
              <w:pStyle w:val="a"/>
              <w:numPr>
                <w:ilvl w:val="0"/>
                <w:numId w:val="0"/>
              </w:numPr>
              <w:jc w:val="right"/>
            </w:pPr>
            <w:r w:rsidRPr="006B742B"/>
            <w:r>
              <w:rPr>
                <w:color w:val="000000"/>
              </w:rPr>
              <w:t xml:space="preserve">8 июля 2022</w:t>
            </w:r>
            <w:proofErr w:type="spellStart"/>
            <w:proofErr w:type="spellEnd"/>
          </w:p>
        </w:tc>
      </w:tr>
    </w:tbl>
    <w:p w:rsidRPr="000468B9" w:rsidR="008D6AD7" w:rsidP="00974835" w:rsidRDefault="008D6AD7" w14:paraId="7B33258C" w14:textId="77777777">
      <w:pPr>
        <w:pStyle w:val="a"/>
        <w:numPr>
          <w:ilvl w:val="0"/>
          <w:numId w:val="0"/>
        </w:numPr>
      </w:pPr>
    </w:p>
    <w:p w:rsidRPr="006B742B" w:rsidR="00CC04ED" w:rsidP="009A45A7" w:rsidRDefault="00AE5F66" w14:paraId="74346910" w14:textId="77777777">
      <w:r w:rsidRPr="000468B9">
        <w:t xml:space="preserve">Индивидуальный предприниматель </w:t>
      </w:r>
      <w:r w:rsidRPr="000468B9" w:rsidR="00B40233">
        <w:t xml:space="preserve">Хлынов Александр Андреевич</w:t>
      </w:r>
      <w:r w:rsidRPr="000468B9" w:rsidR="005120C4">
        <w:t xml:space="preserve"> (основной государственный регистрационный номер (ОГРНИП) 317623400034656)</w:t>
      </w:r>
      <w:r w:rsidRPr="000468B9">
        <w:t xml:space="preserve"> </w:t>
      </w:r>
      <w:r w:rsidRPr="000468B9" w:rsidR="009D614D">
        <w:t xml:space="preserve">(</w:t>
      </w:r>
      <w:r w:rsidRPr="000468B9">
        <w:t xml:space="preserve">в дальнейшем «Исполнитель»</w:t>
      </w:r>
      <w:r w:rsidRPr="000468B9" w:rsidR="009D614D">
        <w:t xml:space="preserve">)</w:t>
      </w:r>
      <w:r w:rsidRPr="000468B9" w:rsidR="00CC04ED">
        <w:t xml:space="preserve"> и</w:t>
      </w:r>
      <w:r w:rsidRPr="000468B9" w:rsidR="009A45A7">
        <w:t xml:space="preserve"> </w:t>
      </w:r>
      <w:r w:rsidRPr="006B742B" w:rsidR="006B742B"/>
      <w:r>
        <w:rPr>
          <w:color w:val="000000"/>
        </w:rPr>
        <w:t xml:space="preserve">ООО "КОЛИБРИ"</w:t>
      </w:r>
      <w:proofErr w:type="spellStart"/>
      <w:proofErr w:type="spellEnd"/>
      <w:r w:rsidRPr="000468B9" w:rsidR="00D244D2">
        <w:t xml:space="preserve"> </w:t>
      </w:r>
      <w:r w:rsidRPr="000468B9" w:rsidR="007454F5">
        <w:t xml:space="preserve">в лице</w:t>
      </w:r>
      <w:r w:rsidRPr="000468B9" w:rsidR="009A45A7">
        <w:t xml:space="preserve"> </w:t>
      </w:r>
      <w:r w:rsidRPr="006B742B" w:rsidR="006B742B"/>
      <w:r>
        <w:rPr>
          <w:color w:val="000000"/>
        </w:rPr>
        <w:t xml:space="preserve">Генерального директора Рихтер Николь Вячеславовны</w:t>
      </w:r>
      <w:proofErr w:type="spellStart"/>
      <w:proofErr w:type="spellEnd"/>
      <w:r w:rsidRPr="000468B9" w:rsidR="00D244D2">
        <w:t xml:space="preserve"> </w:t>
      </w:r>
      <w:r w:rsidRPr="000468B9" w:rsidR="009A45A7">
        <w:t xml:space="preserve">(</w:t>
      </w:r>
      <w:r w:rsidRPr="000468B9" w:rsidR="00C317F7">
        <w:t xml:space="preserve">в</w:t>
      </w:r>
      <w:r w:rsidRPr="000468B9" w:rsidR="00CB3786">
        <w:t xml:space="preserve"> </w:t>
      </w:r>
      <w:r w:rsidRPr="000468B9" w:rsidR="00C317F7">
        <w:t xml:space="preserve">дальнейшем «Заказчик»</w:t>
      </w:r>
      <w:r w:rsidRPr="000468B9" w:rsidR="009A45A7">
        <w:t xml:space="preserve">)</w:t>
      </w:r>
      <w:r w:rsidRPr="000468B9" w:rsidR="00C317F7">
        <w:t xml:space="preserve">, </w:t>
      </w:r>
      <w:r w:rsidRPr="000468B9" w:rsidR="00CC04ED">
        <w:t xml:space="preserve">а вместе именуемые «Стороны», заключили настоящий Договор о нижеследующем:</w:t>
      </w:r>
    </w:p>
    <w:p w:rsidRPr="000468B9" w:rsidR="002A2038" w:rsidP="005B7679" w:rsidRDefault="002A2038" w14:paraId="19AF78BC" w14:textId="77777777">
      <w:pPr>
        <w:ind w:firstLine="0"/>
      </w:pPr>
    </w:p>
    <w:p w:rsidRPr="000468B9" w:rsidR="00CC04ED" w:rsidP="00420F77" w:rsidRDefault="00B94CB6" w14:paraId="7BB789C1" w14:textId="77777777">
      <w:pPr>
        <w:pStyle w:val="2"/>
      </w:pPr>
      <w:r w:rsidRPr="000468B9">
        <w:t>ПРЕДМЕТ ДОГОВОРА</w:t>
      </w:r>
    </w:p>
    <w:p w:rsidRPr="000468B9" w:rsidR="00641341" w:rsidP="004E4743" w:rsidRDefault="00641341" w14:paraId="4B2C9990" w14:textId="77777777"/>
    <w:p w:rsidRPr="000468B9" w:rsidR="009B25F9" w:rsidP="007D3DFC" w:rsidRDefault="009B25F9" w14:paraId="090C0B3F" w14:textId="77777777">
      <w:pPr>
        <w:pStyle w:val="a"/>
        <w:numPr>
          <w:ilvl w:val="1"/>
          <w:numId w:val="24"/>
        </w:numPr>
      </w:pPr>
      <w:r w:rsidRPr="000468B9">
        <w:t xml:space="preserve">В соответствии с условиями настоящего Договора Исполнитель обязуется по заданию Заказчика </w:t>
      </w:r>
      <w:r w:rsidR="000C3D1E">
        <w:t xml:space="preserve">выполнять</w:t>
      </w:r>
      <w:r w:rsidRPr="000468B9" w:rsidR="00A57792">
        <w:t xml:space="preserve"> </w:t>
      </w:r>
      <w:r w:rsidR="0019638F">
        <w:t xml:space="preserve">Р</w:t>
      </w:r>
      <w:r w:rsidR="00C054A8">
        <w:t xml:space="preserve">аботы</w:t>
      </w:r>
      <w:r w:rsidRPr="000468B9" w:rsidR="00C054A8">
        <w:t xml:space="preserve"> </w:t>
      </w:r>
      <w:r w:rsidRPr="000468B9" w:rsidR="00995266">
        <w:t xml:space="preserve">по </w:t>
      </w:r>
      <w:r w:rsidRPr="006B742B" w:rsidR="006B742B"/>
      <w:r>
        <w:rPr>
          <w:color w:val="000000"/>
        </w:rPr>
        <w:t xml:space="preserve">созданию медиаконтента</w:t>
      </w:r>
      <w:r w:rsidRPr="000468B9">
        <w:t xml:space="preserve">, а Заказчик обязуется принимать и оплачивать </w:t>
      </w:r>
      <w:r w:rsidR="0019638F">
        <w:t xml:space="preserve">выполненные</w:t>
      </w:r>
      <w:r w:rsidRPr="000468B9">
        <w:t xml:space="preserve"> Исполнителем </w:t>
      </w:r>
      <w:r w:rsidR="0019638F">
        <w:t xml:space="preserve">Р</w:t>
      </w:r>
      <w:r w:rsidR="00C054A8">
        <w:t xml:space="preserve">аботы</w:t>
      </w:r>
      <w:r w:rsidRPr="000468B9">
        <w:t xml:space="preserve"> в порядке и на условиях, предусмотренных </w:t>
      </w:r>
      <w:r w:rsidRPr="000468B9" w:rsidR="00C42CFB">
        <w:t xml:space="preserve">настоящим </w:t>
      </w:r>
      <w:r w:rsidRPr="000468B9">
        <w:t xml:space="preserve">Договором.</w:t>
      </w:r>
    </w:p>
    <w:p w:rsidR="000860FA" w:rsidP="000860FA" w:rsidRDefault="000860FA" w14:paraId="2E1832E0" w14:textId="77777777">
      <w:pPr>
        <w:pStyle w:val="a6"/>
        <w:numPr>
          <w:ilvl w:val="1"/>
          <w:numId w:val="24"/>
        </w:numPr>
      </w:pPr>
      <w:r>
        <w:t xml:space="preserve">Вид, объем Работ, срок и стоимость </w:t>
      </w:r>
      <w:r w:rsidR="000C3D1E">
        <w:t>выполнения</w:t>
      </w:r>
      <w:r>
        <w:t xml:space="preserve"> Работ, тарифы на </w:t>
      </w:r>
      <w:r w:rsidR="000C3D1E">
        <w:t>выполнение</w:t>
      </w:r>
      <w:r>
        <w:t xml:space="preserve"> Работ Исполнителем и другие конкретизирующие условия </w:t>
      </w:r>
      <w:r w:rsidR="000C3D1E">
        <w:t>выполнения</w:t>
      </w:r>
      <w:r>
        <w:t xml:space="preserve"> </w:t>
      </w:r>
      <w:r w:rsidR="000C3D1E">
        <w:t>Р</w:t>
      </w:r>
      <w:r w:rsidR="004166C0">
        <w:t>а</w:t>
      </w:r>
      <w:r w:rsidR="000C3D1E">
        <w:t>бот</w:t>
      </w:r>
      <w:r>
        <w:t xml:space="preserve"> определяются и согласовываются в </w:t>
      </w:r>
      <w:r w:rsidRPr="009B25F9">
        <w:t>з</w:t>
      </w:r>
      <w:r>
        <w:t xml:space="preserve">аключаемых Сторонами Заданиях, по форме, приведённой </w:t>
      </w:r>
      <w:r w:rsidRPr="009B25F9">
        <w:t xml:space="preserve">в </w:t>
      </w:r>
      <w:r>
        <w:t xml:space="preserve">Приложении № 1 к настоящему Договору, которые после их подписания обеими Сторонами будут являться составными и неотъемлемыми частями </w:t>
      </w:r>
      <w:r w:rsidRPr="009B25F9">
        <w:t>настоящего Договора (далее по тексту – «Задания»).</w:t>
      </w:r>
    </w:p>
    <w:p w:rsidR="000860FA" w:rsidP="000860FA" w:rsidRDefault="000860FA" w14:paraId="71647DAF" w14:textId="77777777">
      <w:pPr>
        <w:pStyle w:val="a6"/>
        <w:numPr>
          <w:ilvl w:val="1"/>
          <w:numId w:val="24"/>
        </w:numPr>
      </w:pPr>
      <w:r w:rsidRPr="00C42CFB">
        <w:t>При продлении срока действия Договора, в случае изменения тарифов Услуг Исполнителя, указанных в Приложении №</w:t>
      </w:r>
      <w:r>
        <w:t>1</w:t>
      </w:r>
      <w:r w:rsidRPr="00C42CFB">
        <w:t xml:space="preserve"> к Договору, Стороны принимают новую редакцию Приложения №</w:t>
      </w:r>
      <w:r>
        <w:t>1</w:t>
      </w:r>
      <w:r w:rsidRPr="00C42CFB">
        <w:t xml:space="preserve">, указав в нём сроки, в течение которых действуют новые </w:t>
      </w:r>
      <w:r>
        <w:t>условия</w:t>
      </w:r>
      <w:r w:rsidRPr="00C42CFB">
        <w:t xml:space="preserve">. </w:t>
      </w:r>
    </w:p>
    <w:p w:rsidRPr="000468B9" w:rsidR="00435C27" w:rsidP="005B7679" w:rsidRDefault="00435C27" w14:paraId="37369943" w14:textId="77777777">
      <w:pPr>
        <w:pStyle w:val="a6"/>
        <w:ind w:left="0" w:firstLine="0"/>
      </w:pPr>
    </w:p>
    <w:p w:rsidRPr="000468B9" w:rsidR="00534816" w:rsidP="00420F77" w:rsidRDefault="00534816" w14:paraId="44A26E64" w14:textId="77777777">
      <w:pPr>
        <w:pStyle w:val="2"/>
      </w:pPr>
      <w:r w:rsidRPr="000468B9">
        <w:t>ПОРЯДОК РАСЧЕТОВ</w:t>
      </w:r>
    </w:p>
    <w:p w:rsidRPr="000468B9" w:rsidR="00D67529" w:rsidP="00D67529" w:rsidRDefault="00D67529" w14:paraId="2671BE02" w14:textId="77777777">
      <w:pPr>
        <w:ind w:firstLine="0"/>
      </w:pPr>
    </w:p>
    <w:p w:rsidRPr="000468B9" w:rsidR="002420C2" w:rsidP="0009212F" w:rsidRDefault="002420C2" w14:paraId="749317BC" w14:textId="77777777">
      <w:pPr>
        <w:ind w:firstLine="0"/>
        <w:rPr>
          <w:vanish/>
        </w:rPr>
      </w:pPr>
    </w:p>
    <w:p w:rsidRPr="00405DBE" w:rsidR="000860FA" w:rsidP="000860FA" w:rsidRDefault="000860FA" w14:paraId="4A026C4D" w14:textId="77777777">
      <w:pPr>
        <w:numPr>
          <w:ilvl w:val="1"/>
          <w:numId w:val="28"/>
        </w:numPr>
      </w:pPr>
      <w:r>
        <w:t xml:space="preserve">Стоимость </w:t>
      </w:r>
      <w:r w:rsidR="000C3D1E">
        <w:t>выполнения</w:t>
      </w:r>
      <w:r>
        <w:t xml:space="preserve"> Работ по настоящему Договору, определяется в зависимости от объёма </w:t>
      </w:r>
      <w:r w:rsidR="000C3D1E">
        <w:t>выполненных</w:t>
      </w:r>
      <w:r w:rsidRPr="0072027A">
        <w:t xml:space="preserve"> </w:t>
      </w:r>
      <w:r>
        <w:t>Работ по</w:t>
      </w:r>
      <w:r w:rsidRPr="0072027A">
        <w:t xml:space="preserve"> соответствующ</w:t>
      </w:r>
      <w:r>
        <w:t>им Заданиям к Договору, исходя из заданий Заказчика</w:t>
      </w:r>
      <w:r w:rsidRPr="0072027A">
        <w:t>, изложенных в Приложении №</w:t>
      </w:r>
      <w:r>
        <w:t>1</w:t>
      </w:r>
      <w:r w:rsidRPr="0072027A">
        <w:t xml:space="preserve"> к настоящему Договору, с учётом применения условий, изложенных в п. 3.1 настоящего Договора. Стоимость не включает НДС, в связи с применением Исполнителем упрощенной системы налогообложения (гл. 26.</w:t>
      </w:r>
      <w:proofErr w:type="gramStart"/>
      <w:r w:rsidRPr="0072027A">
        <w:t>2.НК</w:t>
      </w:r>
      <w:proofErr w:type="gramEnd"/>
      <w:r w:rsidRPr="0072027A">
        <w:t xml:space="preserve"> РФ).</w:t>
      </w:r>
      <w:r>
        <w:t xml:space="preserve"> </w:t>
      </w:r>
    </w:p>
    <w:p w:rsidR="000860FA" w:rsidP="000860FA" w:rsidRDefault="000860FA" w14:paraId="5A019A1E" w14:textId="656CBCD5">
      <w:pPr>
        <w:numPr>
          <w:ilvl w:val="1"/>
          <w:numId w:val="28"/>
        </w:numPr>
      </w:pPr>
      <w:r w:rsidRPr="004B3166">
        <w:t xml:space="preserve">Заказчик оплачивает </w:t>
      </w:r>
      <w:r w:rsidR="000C3D1E">
        <w:t>выполненные</w:t>
      </w:r>
      <w:r w:rsidRPr="004B3166">
        <w:t xml:space="preserve"> Исполнителем </w:t>
      </w:r>
      <w:r>
        <w:t>Работы</w:t>
      </w:r>
      <w:r w:rsidRPr="004B3166">
        <w:t xml:space="preserve"> по соответствующему Заданию к настоящему Договору, на основании счетов, выставляемых Исполнителем. Оплата производится Заказчиком в течение </w:t>
      </w:r>
      <w:r w:rsidR="001A3CF5">
        <w:t>5</w:t>
      </w:r>
      <w:r>
        <w:t xml:space="preserve"> </w:t>
      </w:r>
      <w:r w:rsidRPr="004B3166">
        <w:t>(</w:t>
      </w:r>
      <w:r w:rsidR="001A3CF5">
        <w:t>пяти</w:t>
      </w:r>
      <w:r w:rsidRPr="004B3166">
        <w:t>) рабочих дней, считая с момента получения оригинала счета.</w:t>
      </w:r>
      <w:r>
        <w:t xml:space="preserve"> </w:t>
      </w:r>
      <w:r w:rsidRPr="004B3166">
        <w:t xml:space="preserve">Все расчёты по настоящему Договору осуществляются в рублях Российской Федерации путем безналичного перечисления денежных средств Заказчиком на расчётный счёт Исполнителя, указанный в выставленном Исполнителем счёте. </w:t>
      </w:r>
    </w:p>
    <w:p w:rsidR="000860FA" w:rsidP="000860FA" w:rsidRDefault="000860FA" w14:paraId="0A824A11" w14:textId="77777777">
      <w:pPr>
        <w:numPr>
          <w:ilvl w:val="1"/>
          <w:numId w:val="28"/>
        </w:numPr>
      </w:pPr>
      <w:r>
        <w:t>Оплата производится на основании выставленных счетов.</w:t>
      </w:r>
    </w:p>
    <w:p w:rsidRPr="000468B9" w:rsidR="0051170A" w:rsidRDefault="0051170A" w14:paraId="4360277F" w14:textId="77777777">
      <w:pPr>
        <w:pStyle w:val="a"/>
        <w:numPr>
          <w:ilvl w:val="1"/>
          <w:numId w:val="28"/>
        </w:numPr>
      </w:pPr>
      <w:r>
        <w:t xml:space="preserve">Акт сдачи-приемки составляется в соответствии с требованиями, предъявляемыми ст. 9 Федерального закона от 06.12.2011 </w:t>
      </w:r>
      <w:r>
        <w:rPr>
          <w:lang w:val="en-US"/>
        </w:rPr>
        <w:t>N</w:t>
      </w:r>
      <w:r w:rsidRPr="00597E96">
        <w:t xml:space="preserve"> </w:t>
      </w:r>
      <w:r>
        <w:t>402-ФЗ «О бухгалтерском учете» к оформлению первичных учетных документов.</w:t>
      </w:r>
    </w:p>
    <w:p w:rsidRPr="000468B9" w:rsidR="004B3166" w:rsidP="0009212F" w:rsidRDefault="004B3166" w14:paraId="5AD80B40" w14:textId="77777777">
      <w:pPr>
        <w:pStyle w:val="a"/>
        <w:numPr>
          <w:ilvl w:val="1"/>
          <w:numId w:val="28"/>
        </w:numPr>
      </w:pPr>
      <w:r w:rsidRPr="000468B9">
        <w:t>В случае переплаты Исполнитель возвращает суммы переплат путем безналичного перечисления денежных средств на счёт Заказчика, указанный в выставленном Заказчиком счёте.</w:t>
      </w:r>
    </w:p>
    <w:p w:rsidR="000860FA" w:rsidP="000860FA" w:rsidRDefault="000860FA" w14:paraId="2D348778" w14:textId="77777777">
      <w:pPr>
        <w:numPr>
          <w:ilvl w:val="1"/>
          <w:numId w:val="28"/>
        </w:numPr>
      </w:pPr>
      <w:r w:rsidRPr="004B3166">
        <w:t xml:space="preserve">Датой исполнения обязательств Заказчика по оплате </w:t>
      </w:r>
      <w:r w:rsidR="000C3D1E">
        <w:t>выполненных</w:t>
      </w:r>
      <w:r w:rsidRPr="004B3166">
        <w:t xml:space="preserve"> Исполнителем </w:t>
      </w:r>
      <w:r>
        <w:t>Работ</w:t>
      </w:r>
      <w:r w:rsidRPr="004B3166">
        <w:t xml:space="preserve"> (осуществлению платежей) по настоящему Договору, считается дата списания денежных средств с корреспондентского счета банка Заказчика. </w:t>
      </w:r>
    </w:p>
    <w:p w:rsidRPr="000468B9" w:rsidR="00377190" w:rsidP="0009212F" w:rsidRDefault="00377190" w14:paraId="533DCBAD" w14:textId="77777777">
      <w:pPr>
        <w:pStyle w:val="a"/>
        <w:numPr>
          <w:ilvl w:val="1"/>
          <w:numId w:val="28"/>
        </w:numPr>
      </w:pPr>
      <w:r w:rsidRPr="000468B9">
        <w:t xml:space="preserve">В случае несвоевременной оплаты поставленного товара </w:t>
      </w:r>
      <w:r w:rsidRPr="000468B9" w:rsidR="00AC5E6A">
        <w:t>Заказчик</w:t>
      </w:r>
      <w:r w:rsidRPr="000468B9">
        <w:t xml:space="preserve"> обязуется уплатить </w:t>
      </w:r>
      <w:r w:rsidRPr="000468B9" w:rsidR="00AC5E6A">
        <w:t>Исполнителю</w:t>
      </w:r>
      <w:r w:rsidRPr="000468B9">
        <w:t xml:space="preserve"> неустойку (пени) в размере </w:t>
      </w:r>
      <w:r w:rsidRPr="000468B9" w:rsidR="00FA27BD">
        <w:t>0,</w:t>
      </w:r>
      <w:r w:rsidRPr="000468B9" w:rsidR="00774497">
        <w:t>1</w:t>
      </w:r>
      <w:r w:rsidRPr="000468B9" w:rsidR="00E37CF7">
        <w:t>%</w:t>
      </w:r>
      <w:r w:rsidRPr="000468B9" w:rsidR="00FA27BD">
        <w:t xml:space="preserve"> </w:t>
      </w:r>
      <w:r w:rsidRPr="000468B9">
        <w:t>от суммы просроченного платежа за каждый день просрочки</w:t>
      </w:r>
      <w:r w:rsidR="000860FA">
        <w:t>, но не более 10% от общей суммы Работ</w:t>
      </w:r>
      <w:r w:rsidRPr="000468B9">
        <w:t xml:space="preserve">. Пени будут начисляться с момента, когда </w:t>
      </w:r>
      <w:r w:rsidRPr="000468B9" w:rsidR="002A314A">
        <w:t>Заказчик</w:t>
      </w:r>
      <w:r w:rsidRPr="000468B9">
        <w:t xml:space="preserve"> был обязан уплатить сумму долга, до дня фактической оплаты.</w:t>
      </w:r>
    </w:p>
    <w:p w:rsidRPr="000468B9" w:rsidR="004B3166" w:rsidP="0009212F" w:rsidRDefault="004B3166" w14:paraId="04BB97D3" w14:textId="77777777">
      <w:pPr>
        <w:pStyle w:val="a"/>
        <w:numPr>
          <w:ilvl w:val="1"/>
          <w:numId w:val="28"/>
        </w:numPr>
      </w:pPr>
      <w:r w:rsidRPr="000468B9">
        <w:t xml:space="preserve">Датой исполнения обязательств </w:t>
      </w:r>
      <w:r w:rsidRPr="000468B9" w:rsidR="00C51C50">
        <w:t>Заказчика</w:t>
      </w:r>
      <w:r w:rsidRPr="000468B9">
        <w:t xml:space="preserve"> по оплате </w:t>
      </w:r>
      <w:r w:rsidR="0019638F">
        <w:t>выполненных</w:t>
      </w:r>
      <w:r w:rsidRPr="000468B9">
        <w:t xml:space="preserve"> Исполнителем </w:t>
      </w:r>
      <w:r w:rsidR="0019638F">
        <w:t>работ</w:t>
      </w:r>
      <w:r w:rsidRPr="000468B9">
        <w:t xml:space="preserve"> (осуществлению платежей) по настоящему Договору считается дата списания денежных средств с </w:t>
      </w:r>
      <w:r w:rsidR="000860FA">
        <w:t>корреспондентского</w:t>
      </w:r>
      <w:r w:rsidRPr="000468B9">
        <w:t xml:space="preserve"> счета банка Заказчика. </w:t>
      </w:r>
    </w:p>
    <w:p w:rsidR="004B3166" w:rsidP="0009212F" w:rsidRDefault="004B3166" w14:paraId="2BBC2350" w14:textId="77777777">
      <w:pPr>
        <w:pStyle w:val="a"/>
        <w:numPr>
          <w:ilvl w:val="1"/>
          <w:numId w:val="28"/>
        </w:numPr>
      </w:pPr>
      <w:r w:rsidRPr="000468B9">
        <w:t xml:space="preserve">Обязательство по возврату Исполнителем Заказчику суммы переплаты денежных средств считается исполненным с момента поступления соответствующих денежных средств на </w:t>
      </w:r>
      <w:r w:rsidRPr="000468B9" w:rsidR="002A2038">
        <w:t>расчетный</w:t>
      </w:r>
      <w:r w:rsidRPr="000468B9">
        <w:t xml:space="preserve"> счёт банка Заказчика.</w:t>
      </w:r>
      <w:r w:rsidRPr="000468B9" w:rsidR="006E3AB9">
        <w:t xml:space="preserve"> </w:t>
      </w:r>
    </w:p>
    <w:p w:rsidRPr="000468B9" w:rsidR="000860FA" w:rsidP="000860FA" w:rsidRDefault="000860FA" w14:paraId="6BA38D99" w14:textId="77777777">
      <w:pPr>
        <w:numPr>
          <w:ilvl w:val="1"/>
          <w:numId w:val="28"/>
        </w:numPr>
      </w:pPr>
      <w:r w:rsidRPr="0072027A">
        <w:t xml:space="preserve">Стоимость </w:t>
      </w:r>
      <w:r>
        <w:t>Работ</w:t>
      </w:r>
      <w:r w:rsidRPr="0072027A">
        <w:t xml:space="preserve"> Исполнителя установлен</w:t>
      </w:r>
      <w:r>
        <w:t>а</w:t>
      </w:r>
      <w:r w:rsidRPr="0072027A">
        <w:t xml:space="preserve"> на срок </w:t>
      </w:r>
      <w:r>
        <w:t>действия Договора и зафиксирована</w:t>
      </w:r>
      <w:r w:rsidRPr="0072027A">
        <w:t xml:space="preserve"> в Приложении №</w:t>
      </w:r>
      <w:r>
        <w:t>1</w:t>
      </w:r>
      <w:r w:rsidRPr="0072027A">
        <w:t xml:space="preserve"> к настоящему Договору, которое является его неотъемлемой частью. При продлении срока действия настоящего Договора, в случае изменения тарифа, указанного в </w:t>
      </w:r>
      <w:r>
        <w:t xml:space="preserve">Приложении №1 к настоящему Договору, Стороны принимают новую </w:t>
      </w:r>
      <w:r w:rsidRPr="0072027A">
        <w:t xml:space="preserve">редакцию </w:t>
      </w:r>
      <w:r>
        <w:t>Приложения №1, указав в нём сроки, в течение которых действуют новые</w:t>
      </w:r>
      <w:r w:rsidRPr="0072027A">
        <w:t xml:space="preserve"> </w:t>
      </w:r>
      <w:r>
        <w:t>условия</w:t>
      </w:r>
      <w:r w:rsidRPr="0072027A">
        <w:t xml:space="preserve">. </w:t>
      </w:r>
    </w:p>
    <w:p w:rsidRPr="000468B9" w:rsidR="004B3166" w:rsidP="0009212F" w:rsidRDefault="006E3AB9" w14:paraId="7C7C291B" w14:textId="77777777">
      <w:pPr>
        <w:pStyle w:val="a"/>
        <w:numPr>
          <w:ilvl w:val="1"/>
          <w:numId w:val="28"/>
        </w:numPr>
      </w:pPr>
      <w:r w:rsidRPr="000468B9">
        <w:lastRenderedPageBreak/>
        <w:t>При наличии в счете ошибок, несоответствий или других неточностей в реквизитах, Заказчик вправе возвратит</w:t>
      </w:r>
      <w:r w:rsidRPr="000468B9" w:rsidR="00705F93">
        <w:t>ь</w:t>
      </w:r>
      <w:r w:rsidRPr="000468B9">
        <w:t xml:space="preserve"> его Исполнителю, параллельно уведомив о возврате счёта Исполнителя электронном письмом</w:t>
      </w:r>
      <w:r w:rsidR="00917A86">
        <w:t xml:space="preserve"> на электронный адрес: </w:t>
      </w:r>
      <w:r w:rsidR="00917A86">
        <w:rPr>
          <w:lang w:val="en-US"/>
        </w:rPr>
        <w:t>info</w:t>
      </w:r>
      <w:r w:rsidRPr="00597E96" w:rsidR="00917A86">
        <w:t>@2</w:t>
      </w:r>
      <w:proofErr w:type="spellStart"/>
      <w:r w:rsidR="00917A86">
        <w:rPr>
          <w:lang w:val="en-US"/>
        </w:rPr>
        <w:t>youstudio</w:t>
      </w:r>
      <w:proofErr w:type="spellEnd"/>
      <w:r w:rsidRPr="00597E96" w:rsidR="00917A86">
        <w:t>.</w:t>
      </w:r>
      <w:r w:rsidR="00917A86">
        <w:rPr>
          <w:lang w:val="en-US"/>
        </w:rPr>
        <w:t>com</w:t>
      </w:r>
      <w:r w:rsidRPr="000468B9">
        <w:t xml:space="preserve">, в котором Заказчик указывает причины возврата и замечания по оформлению счёта. Исполнитель обязуется предоставить Заказчику исправленный счёт не позднее 3-х (трёх) рабочих дней от даты получения уведомления Заказчика по электронной почте. В случае если Заказчик возвратил счёт, но не уведомил Исполнителя по электронной почте о его возврате, срок для предоставления Исполнителем исправленного счёта исчисляется с даты получения им оригинала счёта, который был возвращён Заказчиком. </w:t>
      </w:r>
    </w:p>
    <w:p w:rsidRPr="000468B9" w:rsidR="006E3AB9" w:rsidP="0009212F" w:rsidRDefault="006E3AB9" w14:paraId="4241DAD5" w14:textId="77777777">
      <w:pPr>
        <w:pStyle w:val="a"/>
        <w:numPr>
          <w:ilvl w:val="1"/>
          <w:numId w:val="28"/>
        </w:numPr>
      </w:pPr>
      <w:r w:rsidRPr="000468B9">
        <w:t xml:space="preserve">Если денежные средства не поступят на расчётный счёт Исполнителя в течение 2 (двух) рабочих дней с момента их перечисления Заказчиком, Стороны выясняют причины задержки и предпринимают необходимые действия для </w:t>
      </w:r>
      <w:r w:rsidRPr="000468B9" w:rsidR="00705F93">
        <w:t>предотвращения</w:t>
      </w:r>
      <w:r w:rsidRPr="000468B9">
        <w:t xml:space="preserve"> повторения задержек. </w:t>
      </w:r>
    </w:p>
    <w:p w:rsidRPr="000468B9" w:rsidR="006E3AB9" w:rsidP="0009212F" w:rsidRDefault="006E3AB9" w14:paraId="7374F81D" w14:textId="77777777">
      <w:pPr>
        <w:pStyle w:val="a"/>
        <w:numPr>
          <w:ilvl w:val="1"/>
          <w:numId w:val="28"/>
        </w:numPr>
      </w:pPr>
      <w:r w:rsidRPr="000468B9">
        <w:t>По письменному запросу одной из Сторон другая Сторона предоставляет документы (выписки по счету и т.д.), подтверждающие даты перечисления и поступления платежей.</w:t>
      </w:r>
    </w:p>
    <w:p w:rsidRPr="000468B9" w:rsidR="00A550CF" w:rsidP="0019638F" w:rsidRDefault="00A550CF" w14:paraId="695F6F76" w14:textId="60D4E7FE">
      <w:pPr>
        <w:pStyle w:val="a"/>
        <w:numPr>
          <w:ilvl w:val="1"/>
          <w:numId w:val="28"/>
        </w:numPr>
      </w:pPr>
      <w:r w:rsidRPr="000468B9">
        <w:t xml:space="preserve">Заказчик в течение </w:t>
      </w:r>
      <w:r w:rsidR="00917A86">
        <w:t>5</w:t>
      </w:r>
      <w:r w:rsidRPr="000468B9" w:rsidR="00917A86">
        <w:t xml:space="preserve"> </w:t>
      </w:r>
      <w:r w:rsidRPr="000468B9">
        <w:t>(</w:t>
      </w:r>
      <w:r w:rsidR="00917A86">
        <w:t>пяти</w:t>
      </w:r>
      <w:r w:rsidRPr="000468B9">
        <w:t xml:space="preserve">) рабочих дней со дня получения </w:t>
      </w:r>
      <w:r w:rsidR="0051170A">
        <w:t>А</w:t>
      </w:r>
      <w:r w:rsidRPr="000468B9">
        <w:t>кта</w:t>
      </w:r>
      <w:r w:rsidR="0051170A">
        <w:t xml:space="preserve"> сдачи-приемки и</w:t>
      </w:r>
      <w:r w:rsidR="00C46254">
        <w:t>/или</w:t>
      </w:r>
      <w:r w:rsidR="0051170A">
        <w:t xml:space="preserve"> отчетных документов по Договору,</w:t>
      </w:r>
      <w:r w:rsidRPr="000468B9">
        <w:t xml:space="preserve"> обязан </w:t>
      </w:r>
      <w:r w:rsidR="0051170A">
        <w:t>направить</w:t>
      </w:r>
      <w:r w:rsidRPr="000468B9" w:rsidR="0051170A">
        <w:t xml:space="preserve"> </w:t>
      </w:r>
      <w:r w:rsidRPr="000468B9">
        <w:t>Исполнителю подписанный Акт сдачи-приёмки</w:t>
      </w:r>
      <w:r w:rsidRPr="000468B9" w:rsidR="000468B9">
        <w:t xml:space="preserve"> </w:t>
      </w:r>
      <w:r w:rsidR="0051170A">
        <w:t>или</w:t>
      </w:r>
      <w:r w:rsidRPr="000468B9" w:rsidR="0051170A">
        <w:t xml:space="preserve"> </w:t>
      </w:r>
      <w:r w:rsidRPr="000468B9" w:rsidR="000468B9">
        <w:t xml:space="preserve">мотивированный </w:t>
      </w:r>
      <w:r w:rsidR="001A3CF5">
        <w:t xml:space="preserve">письменный </w:t>
      </w:r>
      <w:r w:rsidRPr="000468B9" w:rsidR="000468B9">
        <w:t xml:space="preserve">отказ от приемки </w:t>
      </w:r>
      <w:r w:rsidR="0051170A">
        <w:t xml:space="preserve">выполненных работ </w:t>
      </w:r>
      <w:r w:rsidR="00932724">
        <w:t xml:space="preserve">на электронную почту: </w:t>
      </w:r>
      <w:hyperlink w:history="1" r:id="rId8">
        <w:r w:rsidRPr="007233DE" w:rsidR="001A3CF5">
          <w:rPr>
            <w:rStyle w:val="a5"/>
            <w:lang w:val="en-US"/>
          </w:rPr>
          <w:t>info</w:t>
        </w:r>
        <w:r w:rsidRPr="007233DE" w:rsidR="001A3CF5">
          <w:rPr>
            <w:rStyle w:val="a5"/>
          </w:rPr>
          <w:t>@2</w:t>
        </w:r>
        <w:proofErr w:type="spellStart"/>
        <w:r w:rsidRPr="007233DE" w:rsidR="001A3CF5">
          <w:rPr>
            <w:rStyle w:val="a5"/>
            <w:lang w:val="en-US"/>
          </w:rPr>
          <w:t>youstudio</w:t>
        </w:r>
        <w:proofErr w:type="spellEnd"/>
        <w:r w:rsidRPr="007233DE" w:rsidR="001A3CF5">
          <w:rPr>
            <w:rStyle w:val="a5"/>
          </w:rPr>
          <w:t>.</w:t>
        </w:r>
        <w:r w:rsidRPr="007233DE" w:rsidR="001A3CF5">
          <w:rPr>
            <w:rStyle w:val="a5"/>
            <w:lang w:val="en-US"/>
          </w:rPr>
          <w:t>com</w:t>
        </w:r>
      </w:hyperlink>
      <w:r w:rsidRPr="000468B9">
        <w:t>.</w:t>
      </w:r>
    </w:p>
    <w:p w:rsidRPr="000468B9" w:rsidR="00932724" w:rsidRDefault="00A550CF" w14:paraId="0D43F6AF" w14:textId="52C103D9">
      <w:pPr>
        <w:pStyle w:val="a"/>
        <w:numPr>
          <w:ilvl w:val="1"/>
          <w:numId w:val="28"/>
        </w:numPr>
      </w:pPr>
      <w:r w:rsidRPr="000468B9">
        <w:t>В случае</w:t>
      </w:r>
      <w:r w:rsidR="00932724">
        <w:t xml:space="preserve">, если по истечении указанного срока Заказчик не направил ни </w:t>
      </w:r>
      <w:r w:rsidR="00297F24">
        <w:t xml:space="preserve">подписанный </w:t>
      </w:r>
      <w:r w:rsidR="00932724">
        <w:t>Акт сдачи-приемки, ни мотивированные замечания</w:t>
      </w:r>
      <w:r w:rsidR="00297F24">
        <w:t xml:space="preserve"> на </w:t>
      </w:r>
      <w:r w:rsidR="00297F24">
        <w:t xml:space="preserve">электронную почту: </w:t>
      </w:r>
      <w:hyperlink w:history="1" r:id="rId9">
        <w:r w:rsidRPr="007233DE" w:rsidR="00297F24">
          <w:rPr>
            <w:rStyle w:val="a5"/>
            <w:lang w:val="en-US"/>
          </w:rPr>
          <w:t>info</w:t>
        </w:r>
        <w:r w:rsidRPr="007233DE" w:rsidR="00297F24">
          <w:rPr>
            <w:rStyle w:val="a5"/>
          </w:rPr>
          <w:t>@2</w:t>
        </w:r>
        <w:proofErr w:type="spellStart"/>
        <w:r w:rsidRPr="007233DE" w:rsidR="00297F24">
          <w:rPr>
            <w:rStyle w:val="a5"/>
            <w:lang w:val="en-US"/>
          </w:rPr>
          <w:t>youstudio</w:t>
        </w:r>
        <w:proofErr w:type="spellEnd"/>
        <w:r w:rsidRPr="007233DE" w:rsidR="00297F24">
          <w:rPr>
            <w:rStyle w:val="a5"/>
          </w:rPr>
          <w:t>.</w:t>
        </w:r>
        <w:r w:rsidRPr="007233DE" w:rsidR="00297F24">
          <w:rPr>
            <w:rStyle w:val="a5"/>
            <w:lang w:val="en-US"/>
          </w:rPr>
          <w:t>com</w:t>
        </w:r>
      </w:hyperlink>
      <w:r w:rsidR="00932724">
        <w:t xml:space="preserve">, Акт сдачи-приемки считается подписанным Заказчиком, а </w:t>
      </w:r>
      <w:r w:rsidR="0019638F">
        <w:t>работы</w:t>
      </w:r>
      <w:r w:rsidR="00932724">
        <w:t xml:space="preserve"> считаются </w:t>
      </w:r>
      <w:r w:rsidR="0019638F">
        <w:t>выполненными</w:t>
      </w:r>
      <w:r w:rsidR="00932724">
        <w:t xml:space="preserve"> с надлежащим качеством в день передачи отчетных материалов Заказчику в том виде, количестве и формате, в котором это предусмотрено Техническим заданием, любым не запрещенным законом способом, позволяющим подтвердить передачу (курьерской службой).</w:t>
      </w:r>
      <w:r w:rsidRPr="000468B9">
        <w:t xml:space="preserve"> </w:t>
      </w:r>
    </w:p>
    <w:p w:rsidR="00932724" w:rsidP="00597E96" w:rsidRDefault="00932724" w14:paraId="035B51DF" w14:textId="3410C3B1">
      <w:pPr>
        <w:numPr>
          <w:ilvl w:val="1"/>
          <w:numId w:val="28"/>
        </w:numPr>
      </w:pPr>
      <w:r>
        <w:t>В случае наличия мотивированных замечаний Заказчика</w:t>
      </w:r>
      <w:r w:rsidR="00710B90">
        <w:t xml:space="preserve"> (соответствующих и не противоречащих договоренностям в Приложении №1)</w:t>
      </w:r>
      <w:r>
        <w:t>, Исполнитель устраняет за свой счет недостатки, указанные в мотивированных замечаниях Заказчика не позднее 10 (десяти) рабочих дней с момента получения мотивированных замечаний и направляет материалы с устраненными недостатками</w:t>
      </w:r>
      <w:r w:rsidR="00C46254">
        <w:t xml:space="preserve"> ссылкой на облачное хранилище</w:t>
      </w:r>
      <w:r>
        <w:t xml:space="preserve">, а также Акт сдачи-приемки на бумажных носителях, </w:t>
      </w:r>
      <w:r w:rsidR="00710B90">
        <w:t>по фактическому</w:t>
      </w:r>
      <w:r>
        <w:t xml:space="preserve"> адресу</w:t>
      </w:r>
      <w:r w:rsidR="00710B90">
        <w:t xml:space="preserve"> Зак</w:t>
      </w:r>
      <w:r w:rsidR="004166C0">
        <w:t>аз</w:t>
      </w:r>
      <w:r w:rsidR="00710B90">
        <w:t>чика</w:t>
      </w:r>
      <w:r>
        <w:t xml:space="preserve">. </w:t>
      </w:r>
    </w:p>
    <w:p w:rsidRPr="000468B9" w:rsidR="007A1D1D" w:rsidRDefault="002A2038" w14:paraId="616097A0" w14:textId="77777777">
      <w:pPr>
        <w:pStyle w:val="a"/>
        <w:numPr>
          <w:ilvl w:val="1"/>
          <w:numId w:val="28"/>
        </w:numPr>
      </w:pPr>
      <w:r w:rsidRPr="000468B9">
        <w:t>Сверка расчетов производится по инициативе одной из сторон при условии проведения операций за   расчетный период.</w:t>
      </w:r>
    </w:p>
    <w:p w:rsidR="00917A86" w:rsidP="0009212F" w:rsidRDefault="00917A86" w14:paraId="51A5B721" w14:textId="21871385">
      <w:pPr>
        <w:pStyle w:val="a"/>
        <w:numPr>
          <w:ilvl w:val="1"/>
          <w:numId w:val="28"/>
        </w:numPr>
      </w:pPr>
      <w:r>
        <w:t xml:space="preserve">Право собственности </w:t>
      </w:r>
      <w:r w:rsidR="006E25E1">
        <w:t xml:space="preserve">на </w:t>
      </w:r>
      <w:r w:rsidR="00710B90">
        <w:t xml:space="preserve">исходные и </w:t>
      </w:r>
      <w:r w:rsidR="005336A3">
        <w:t>отчетные материалы</w:t>
      </w:r>
      <w:r w:rsidR="00710B90">
        <w:t xml:space="preserve">, тексты, изображения, </w:t>
      </w:r>
      <w:r w:rsidR="001A3CF5">
        <w:t xml:space="preserve">а также другие результаты интеллектуальной деятельности, </w:t>
      </w:r>
      <w:r w:rsidR="00297F24">
        <w:t>созданные</w:t>
      </w:r>
      <w:r w:rsidR="00710B90">
        <w:t xml:space="preserve"> в результате выполнения Работ по настоящему Договору,</w:t>
      </w:r>
      <w:r w:rsidR="006E25E1">
        <w:t xml:space="preserve"> </w:t>
      </w:r>
      <w:r>
        <w:t>переход</w:t>
      </w:r>
      <w:r w:rsidR="006E25E1">
        <w:t>я</w:t>
      </w:r>
      <w:r>
        <w:t>т к Заказчику в момент подписания Акта сдачи-приемки.</w:t>
      </w:r>
    </w:p>
    <w:p w:rsidRPr="000468B9" w:rsidR="002A2038" w:rsidP="005B7679" w:rsidRDefault="002A2038" w14:paraId="5D6F5D4E" w14:textId="77777777">
      <w:pPr>
        <w:ind w:firstLine="0"/>
      </w:pPr>
    </w:p>
    <w:p w:rsidRPr="000468B9" w:rsidR="00DB2564" w:rsidP="00420F77" w:rsidRDefault="00DB2564" w14:paraId="145B5DE5" w14:textId="77777777">
      <w:pPr>
        <w:pStyle w:val="2"/>
      </w:pPr>
      <w:r w:rsidRPr="000468B9">
        <w:t>ОБЯЗАННОСТИ ИСПОЛНИТЕЛЯ</w:t>
      </w:r>
    </w:p>
    <w:p w:rsidRPr="000468B9" w:rsidR="00641341" w:rsidP="00D67529" w:rsidRDefault="00641341" w14:paraId="102DC487" w14:textId="77777777">
      <w:pPr>
        <w:ind w:firstLine="0"/>
      </w:pPr>
    </w:p>
    <w:p w:rsidRPr="00301979" w:rsidR="00E56FA3" w:rsidP="007D3DFC" w:rsidRDefault="00367212" w14:paraId="46D93A92" w14:textId="77777777">
      <w:pPr>
        <w:ind w:firstLine="0"/>
        <w:rPr>
          <w:rStyle w:val="af6"/>
        </w:rPr>
      </w:pPr>
      <w:r w:rsidRPr="000468B9">
        <w:rPr>
          <w:rStyle w:val="af6"/>
        </w:rPr>
        <w:t>Исполнитель обязуется:</w:t>
      </w:r>
    </w:p>
    <w:p w:rsidR="00710B90" w:rsidP="00710B90" w:rsidRDefault="00710B90" w14:paraId="16A8D07A" w14:textId="77777777">
      <w:pPr>
        <w:numPr>
          <w:ilvl w:val="1"/>
          <w:numId w:val="3"/>
        </w:numPr>
        <w:ind w:left="426" w:hanging="426"/>
      </w:pPr>
      <w:r>
        <w:t>Выполнять Работы, предусмотренные соответствующими Заданиями к</w:t>
      </w:r>
      <w:r w:rsidRPr="00367212">
        <w:t xml:space="preserve"> настоящему Договору, с надлежащим качеством и в сроки, предусмотренные Заданиями. </w:t>
      </w:r>
    </w:p>
    <w:p w:rsidR="00710B90" w:rsidP="00710B90" w:rsidRDefault="00710B90" w14:paraId="65529F33" w14:textId="77777777">
      <w:pPr>
        <w:numPr>
          <w:ilvl w:val="1"/>
          <w:numId w:val="3"/>
        </w:numPr>
        <w:ind w:left="426" w:hanging="426"/>
      </w:pPr>
      <w:r w:rsidRPr="00367212">
        <w:t xml:space="preserve">Оформлять и направлять Заказчику счета и Акты сдачи-приёмки </w:t>
      </w:r>
      <w:r w:rsidR="000C3D1E">
        <w:t>выполненных Работ</w:t>
      </w:r>
      <w:r w:rsidRPr="00367212">
        <w:t xml:space="preserve"> в порядке, предусмотренном настоящим Договором.</w:t>
      </w:r>
    </w:p>
    <w:p w:rsidRPr="000468B9" w:rsidR="00367212" w:rsidP="00710B90" w:rsidRDefault="00710B90" w14:paraId="2DB2614A" w14:textId="77777777">
      <w:pPr>
        <w:numPr>
          <w:ilvl w:val="1"/>
          <w:numId w:val="3"/>
        </w:numPr>
        <w:ind w:left="426" w:hanging="426"/>
      </w:pPr>
      <w:r w:rsidRPr="00367212">
        <w:t xml:space="preserve">Оформлять и направлять Заказчику документы, подтверждающие достижение результата </w:t>
      </w:r>
      <w:r>
        <w:t>Работ</w:t>
      </w:r>
      <w:r w:rsidRPr="00367212">
        <w:t xml:space="preserve"> в порядке, предусмотренном настоящим Договором.</w:t>
      </w:r>
    </w:p>
    <w:p w:rsidRPr="000468B9" w:rsidR="00F700C9" w:rsidP="005B7679" w:rsidRDefault="00F700C9" w14:paraId="2F4B0DBB" w14:textId="77777777">
      <w:pPr>
        <w:ind w:firstLine="0"/>
      </w:pPr>
    </w:p>
    <w:p w:rsidRPr="000468B9" w:rsidR="00DB2564" w:rsidP="00420F77" w:rsidRDefault="00DB2564" w14:paraId="6D5A7B19" w14:textId="77777777">
      <w:pPr>
        <w:pStyle w:val="2"/>
      </w:pPr>
      <w:r w:rsidRPr="000468B9">
        <w:t>ОБЯЗАННОСТИ ЗАКАЗЧИКА</w:t>
      </w:r>
    </w:p>
    <w:p w:rsidRPr="000468B9" w:rsidR="00641341" w:rsidP="00D67529" w:rsidRDefault="00641341" w14:paraId="433168D1" w14:textId="77777777">
      <w:pPr>
        <w:ind w:firstLine="0"/>
      </w:pPr>
    </w:p>
    <w:p w:rsidRPr="000468B9" w:rsidR="00EA39D3" w:rsidP="0009212F" w:rsidRDefault="00367212" w14:paraId="598EE1C8" w14:textId="77777777">
      <w:pPr>
        <w:ind w:firstLine="0"/>
        <w:rPr>
          <w:b/>
        </w:rPr>
      </w:pPr>
      <w:r w:rsidRPr="000468B9">
        <w:rPr>
          <w:rStyle w:val="af6"/>
        </w:rPr>
        <w:t>Заказчик обязуется:</w:t>
      </w:r>
      <w:r w:rsidRPr="000468B9" w:rsidDel="00367212">
        <w:rPr>
          <w:rStyle w:val="af6"/>
        </w:rPr>
        <w:t xml:space="preserve"> </w:t>
      </w:r>
    </w:p>
    <w:p w:rsidR="00710B90" w:rsidP="00710B90" w:rsidRDefault="00710B90" w14:paraId="597896E9" w14:textId="77777777">
      <w:pPr>
        <w:pStyle w:val="a"/>
        <w:numPr>
          <w:ilvl w:val="1"/>
          <w:numId w:val="29"/>
        </w:numPr>
      </w:pPr>
      <w:r w:rsidRPr="000468B9">
        <w:t xml:space="preserve">Своевременно оплатить </w:t>
      </w:r>
      <w:r>
        <w:t>работы</w:t>
      </w:r>
      <w:r w:rsidRPr="000468B9">
        <w:t xml:space="preserve"> Исполнителя в размере, установленном настоящим Договором.</w:t>
      </w:r>
    </w:p>
    <w:p w:rsidRPr="000468B9" w:rsidR="00710B90" w:rsidP="00710B90" w:rsidRDefault="00710B90" w14:paraId="02426002" w14:textId="77777777">
      <w:pPr>
        <w:pStyle w:val="a"/>
        <w:numPr>
          <w:ilvl w:val="1"/>
          <w:numId w:val="29"/>
        </w:numPr>
      </w:pPr>
      <w:r w:rsidRPr="000468B9">
        <w:t>Оказывать содействие Исполнителю в осуществлении им своих обязанностей по настоящему Договору: обеспечить Исполнителю соответствующий доступ и возможность исполнения своих обязанностей и выполнения задания, без вмешательства со стороны третьих лиц, присутствующих на съемках.</w:t>
      </w:r>
    </w:p>
    <w:p w:rsidRPr="000468B9" w:rsidR="00710B90" w:rsidP="00710B90" w:rsidRDefault="00710B90" w14:paraId="4769EDC4" w14:textId="3EE05C32">
      <w:pPr>
        <w:pStyle w:val="a"/>
        <w:numPr>
          <w:ilvl w:val="1"/>
          <w:numId w:val="29"/>
        </w:numPr>
      </w:pPr>
      <w:r w:rsidRPr="000468B9">
        <w:t xml:space="preserve">Получить разрешения на съемку в учреждениях, в которых осуществляется </w:t>
      </w:r>
      <w:r>
        <w:t>выполнение</w:t>
      </w:r>
      <w:r w:rsidRPr="000468B9">
        <w:t xml:space="preserve"> </w:t>
      </w:r>
      <w:r>
        <w:t>работ</w:t>
      </w:r>
      <w:r w:rsidRPr="000468B9">
        <w:t xml:space="preserve"> Исполнителем в соответствии с настоящим </w:t>
      </w:r>
      <w:r w:rsidR="00297F24">
        <w:t>Д</w:t>
      </w:r>
      <w:r w:rsidRPr="000468B9">
        <w:t>оговором.</w:t>
      </w:r>
    </w:p>
    <w:p w:rsidRPr="000468B9" w:rsidR="00710B90" w:rsidP="00710B90" w:rsidRDefault="00710B90" w14:paraId="45D34528" w14:textId="0C5ECD2C">
      <w:pPr>
        <w:pStyle w:val="a"/>
        <w:numPr>
          <w:ilvl w:val="1"/>
          <w:numId w:val="29"/>
        </w:numPr>
      </w:pPr>
      <w:r w:rsidRPr="000468B9">
        <w:t xml:space="preserve">В случае разногласий или неудовлетворительного качества </w:t>
      </w:r>
      <w:r>
        <w:t>выполненных</w:t>
      </w:r>
      <w:r w:rsidRPr="000468B9">
        <w:t xml:space="preserve"> </w:t>
      </w:r>
      <w:r>
        <w:t>работ</w:t>
      </w:r>
      <w:r w:rsidRPr="000468B9">
        <w:t>, направить письменную претензию Исполнителю с изложением фактов некачественного выполнения Исполнителем обязанностей по настоящему Договору</w:t>
      </w:r>
      <w:r>
        <w:t xml:space="preserve"> на электронную почту </w:t>
      </w:r>
      <w:hyperlink w:history="1" r:id="rId10">
        <w:r w:rsidRPr="007233DE" w:rsidR="00297F24">
          <w:rPr>
            <w:rStyle w:val="a5"/>
            <w:lang w:val="en-US"/>
          </w:rPr>
          <w:t>info</w:t>
        </w:r>
        <w:r w:rsidRPr="007233DE" w:rsidR="00297F24">
          <w:rPr>
            <w:rStyle w:val="a5"/>
          </w:rPr>
          <w:t>@2</w:t>
        </w:r>
        <w:proofErr w:type="spellStart"/>
        <w:r w:rsidRPr="007233DE" w:rsidR="00297F24">
          <w:rPr>
            <w:rStyle w:val="a5"/>
            <w:lang w:val="en-US"/>
          </w:rPr>
          <w:t>youstudio</w:t>
        </w:r>
        <w:proofErr w:type="spellEnd"/>
        <w:r w:rsidRPr="007233DE" w:rsidR="00297F24">
          <w:rPr>
            <w:rStyle w:val="a5"/>
          </w:rPr>
          <w:t>.</w:t>
        </w:r>
        <w:r w:rsidRPr="007233DE" w:rsidR="00297F24">
          <w:rPr>
            <w:rStyle w:val="a5"/>
            <w:lang w:val="en-US"/>
          </w:rPr>
          <w:t>com</w:t>
        </w:r>
      </w:hyperlink>
      <w:r w:rsidR="00297F24">
        <w:t xml:space="preserve"> в течение 5 (пяти) дней с момента отправки Исполнителем Заказчику </w:t>
      </w:r>
      <w:r w:rsidR="00C46254">
        <w:t>отчетных материалов</w:t>
      </w:r>
      <w:r w:rsidRPr="000468B9">
        <w:t xml:space="preserve">. </w:t>
      </w:r>
    </w:p>
    <w:p w:rsidR="00864630" w:rsidP="00710B90" w:rsidRDefault="00710B90" w14:paraId="5510EEEA" w14:textId="56048711">
      <w:pPr>
        <w:pStyle w:val="a"/>
        <w:numPr>
          <w:ilvl w:val="1"/>
          <w:numId w:val="29"/>
        </w:numPr>
      </w:pPr>
      <w:r w:rsidRPr="000468B9">
        <w:lastRenderedPageBreak/>
        <w:t xml:space="preserve">В случае порчи </w:t>
      </w:r>
      <w:r>
        <w:t>имущества</w:t>
      </w:r>
      <w:r w:rsidRPr="000468B9">
        <w:t xml:space="preserve"> Исполнителя по вине Заказчика и / или третьих лиц, привлечённых Заказчиком, выплатить Исполнителю полную стоимость испорченного </w:t>
      </w:r>
      <w:r>
        <w:t>имущества</w:t>
      </w:r>
      <w:r w:rsidRPr="000468B9">
        <w:t xml:space="preserve"> по цене новог</w:t>
      </w:r>
      <w:r>
        <w:t>о</w:t>
      </w:r>
      <w:r w:rsidRPr="000468B9">
        <w:t>.</w:t>
      </w:r>
    </w:p>
    <w:p w:rsidR="00297F24" w:rsidP="00297F24" w:rsidRDefault="00297F24" w14:paraId="06BE8865" w14:textId="56834FC6">
      <w:pPr>
        <w:pStyle w:val="a"/>
        <w:numPr>
          <w:ilvl w:val="0"/>
          <w:numId w:val="0"/>
        </w:numPr>
        <w:ind w:left="360" w:hanging="360"/>
      </w:pPr>
    </w:p>
    <w:p w:rsidRPr="000468B9" w:rsidR="00297F24" w:rsidP="00297F24" w:rsidRDefault="00297F24" w14:paraId="06984AE8" w14:textId="77777777">
      <w:pPr>
        <w:pStyle w:val="a"/>
        <w:numPr>
          <w:ilvl w:val="0"/>
          <w:numId w:val="0"/>
        </w:numPr>
        <w:ind w:left="360" w:hanging="360"/>
      </w:pPr>
    </w:p>
    <w:p w:rsidRPr="000468B9" w:rsidR="00F700C9" w:rsidP="00420F77" w:rsidRDefault="00166365" w14:paraId="05AA699E" w14:textId="77777777">
      <w:pPr>
        <w:pStyle w:val="2"/>
      </w:pPr>
      <w:r w:rsidRPr="000468B9">
        <w:t>ПРАВА ИСПОЛНИТЕЛЯ.</w:t>
      </w:r>
    </w:p>
    <w:p w:rsidRPr="000468B9" w:rsidR="00D67529" w:rsidP="00D67529" w:rsidRDefault="00D67529" w14:paraId="75A2875F" w14:textId="77777777">
      <w:pPr>
        <w:ind w:firstLine="0"/>
      </w:pPr>
    </w:p>
    <w:p w:rsidRPr="00301979" w:rsidR="000D1344" w:rsidP="00420F77" w:rsidRDefault="000D1344" w14:paraId="77303175" w14:textId="77777777">
      <w:pPr>
        <w:ind w:firstLine="0"/>
        <w:rPr>
          <w:rStyle w:val="af6"/>
        </w:rPr>
      </w:pPr>
      <w:r w:rsidRPr="000468B9">
        <w:rPr>
          <w:rStyle w:val="af6"/>
        </w:rPr>
        <w:t>Исполнитель имеет право:</w:t>
      </w:r>
    </w:p>
    <w:p w:rsidRPr="000468B9" w:rsidR="00710B90" w:rsidP="00710B90" w:rsidRDefault="00710B90" w14:paraId="0EE64FB7" w14:textId="77777777">
      <w:pPr>
        <w:numPr>
          <w:ilvl w:val="1"/>
          <w:numId w:val="25"/>
        </w:numPr>
      </w:pPr>
      <w:r w:rsidRPr="000468B9">
        <w:t xml:space="preserve">В случае необходимости, без согласования с Заказчиком привлекать к </w:t>
      </w:r>
      <w:r>
        <w:t>выполнению</w:t>
      </w:r>
      <w:r w:rsidRPr="000468B9">
        <w:t xml:space="preserve"> </w:t>
      </w:r>
      <w:r>
        <w:t>работ</w:t>
      </w:r>
      <w:r w:rsidRPr="000468B9">
        <w:t xml:space="preserve"> по настоящему Договору третьих лиц (субподрядчиков), при этом за совершаемые в соответствии с условиями настоящего Договора действия третьих лиц, привлеченных к </w:t>
      </w:r>
      <w:r>
        <w:t>выполнению</w:t>
      </w:r>
      <w:r w:rsidRPr="000468B9">
        <w:t xml:space="preserve"> </w:t>
      </w:r>
      <w:r>
        <w:t>работ</w:t>
      </w:r>
      <w:r w:rsidRPr="000468B9">
        <w:t xml:space="preserve"> по настоящему Договору, Исполнитель несет ответственность перед Заказчиком, как за свои собственные действия, совершаемые в соответствии с условиями настоящего Договора и положениями действующего законодательства Российской Федерации.</w:t>
      </w:r>
    </w:p>
    <w:p w:rsidRPr="000468B9" w:rsidR="00710B90" w:rsidP="00710B90" w:rsidRDefault="00710B90" w14:paraId="348CDCD9" w14:textId="0457A117">
      <w:pPr>
        <w:numPr>
          <w:ilvl w:val="1"/>
          <w:numId w:val="25"/>
        </w:numPr>
      </w:pPr>
      <w:r w:rsidRPr="000468B9">
        <w:t>Исполнитель обладает прав</w:t>
      </w:r>
      <w:r w:rsidR="00297F24">
        <w:t>ом</w:t>
      </w:r>
      <w:r w:rsidRPr="000468B9">
        <w:t xml:space="preserve"> на использование материалов в публикациях, на выставках и в демонстрационном портфолио</w:t>
      </w:r>
      <w:r>
        <w:t xml:space="preserve"> в случае, если обратное не предусмотрено в Приложении №1</w:t>
      </w:r>
      <w:r w:rsidRPr="000468B9">
        <w:t>.</w:t>
      </w:r>
    </w:p>
    <w:p w:rsidRPr="000468B9" w:rsidR="00F700C9" w:rsidP="004E4743" w:rsidRDefault="00F700C9" w14:paraId="1B01419B" w14:textId="77777777"/>
    <w:p w:rsidRPr="000468B9" w:rsidR="000D1344" w:rsidP="00420F77" w:rsidRDefault="00115AEF" w14:paraId="1A3EA9CF" w14:textId="77777777">
      <w:pPr>
        <w:pStyle w:val="2"/>
      </w:pPr>
      <w:r w:rsidRPr="000468B9">
        <w:t>ПРАВА ЗАКАЗЧИКА</w:t>
      </w:r>
    </w:p>
    <w:p w:rsidRPr="000468B9" w:rsidR="00641341" w:rsidP="00D67529" w:rsidRDefault="00641341" w14:paraId="71051D26" w14:textId="77777777">
      <w:pPr>
        <w:ind w:firstLine="0"/>
      </w:pPr>
    </w:p>
    <w:p w:rsidRPr="00301979" w:rsidR="000D1344" w:rsidP="00420F77" w:rsidRDefault="00F700C9" w14:paraId="6C3C286C" w14:textId="77777777">
      <w:pPr>
        <w:ind w:firstLine="0"/>
        <w:rPr>
          <w:rStyle w:val="af6"/>
        </w:rPr>
      </w:pPr>
      <w:r w:rsidRPr="000468B9">
        <w:rPr>
          <w:rStyle w:val="af6"/>
        </w:rPr>
        <w:t>Заказчик имеет право:</w:t>
      </w:r>
    </w:p>
    <w:p w:rsidR="00710B90" w:rsidP="00710B90" w:rsidRDefault="00710B90" w14:paraId="5AE7AD8B" w14:textId="10C48921">
      <w:pPr>
        <w:numPr>
          <w:ilvl w:val="1"/>
          <w:numId w:val="6"/>
        </w:numPr>
      </w:pPr>
      <w:r>
        <w:t xml:space="preserve">К Заказчику переходит </w:t>
      </w:r>
      <w:r w:rsidRPr="00C63C48">
        <w:t>Исключительное право на результат</w:t>
      </w:r>
      <w:r>
        <w:t>ы</w:t>
      </w:r>
      <w:r w:rsidRPr="00C63C48">
        <w:t xml:space="preserve"> интеллектуальной деятельности </w:t>
      </w:r>
      <w:r>
        <w:t xml:space="preserve">по настоящему договору в </w:t>
      </w:r>
      <w:proofErr w:type="gramStart"/>
      <w:r>
        <w:t>т.ч.</w:t>
      </w:r>
      <w:proofErr w:type="gramEnd"/>
      <w:r>
        <w:t>, но не исключая, права перечисленные в п. 2 ст.1270 Гражданского Кодекса Российской Федерации</w:t>
      </w:r>
      <w:r w:rsidR="00297F24">
        <w:t xml:space="preserve"> после подписания Акта приема-передачи</w:t>
      </w:r>
      <w:r>
        <w:t>.</w:t>
      </w:r>
    </w:p>
    <w:p w:rsidRPr="00A87D78" w:rsidR="00710B90" w:rsidP="00710B90" w:rsidRDefault="00710B90" w14:paraId="04F9A682" w14:textId="44FC8B96">
      <w:pPr>
        <w:numPr>
          <w:ilvl w:val="1"/>
          <w:numId w:val="6"/>
        </w:numPr>
      </w:pPr>
      <w:r w:rsidRPr="00A87D78">
        <w:t>Цена передачи исключительных имущественных прав</w:t>
      </w:r>
      <w:r>
        <w:t xml:space="preserve"> на материалы – видео, тексты, изображения</w:t>
      </w:r>
      <w:r w:rsidR="00297F24">
        <w:t xml:space="preserve">, а также другие </w:t>
      </w:r>
      <w:r w:rsidR="00C46254">
        <w:t>результаты интеллектуальной деятельности, созданные в рамках работы по Договору,</w:t>
      </w:r>
      <w:r w:rsidRPr="00A87D78">
        <w:t xml:space="preserve"> включена в стоимость работ по настоящему Договору.</w:t>
      </w:r>
    </w:p>
    <w:p w:rsidRPr="000468B9" w:rsidR="00420F77" w:rsidP="005B7679" w:rsidRDefault="00420F77" w14:paraId="78758A1D" w14:textId="77777777">
      <w:pPr>
        <w:ind w:firstLine="0"/>
      </w:pPr>
    </w:p>
    <w:p w:rsidRPr="000468B9" w:rsidR="00416637" w:rsidP="00420F77" w:rsidRDefault="00416637" w14:paraId="50405FEA" w14:textId="77777777">
      <w:pPr>
        <w:pStyle w:val="2"/>
      </w:pPr>
      <w:r w:rsidRPr="000468B9">
        <w:t>СРОК ДЕЙСТВИЯ ДОГОВОРА</w:t>
      </w:r>
    </w:p>
    <w:p w:rsidRPr="000468B9" w:rsidR="00D67529" w:rsidP="00D67529" w:rsidRDefault="00D67529" w14:paraId="50AC64B4" w14:textId="77777777">
      <w:pPr>
        <w:ind w:firstLine="0"/>
      </w:pPr>
    </w:p>
    <w:p w:rsidRPr="000468B9" w:rsidR="00420F77" w:rsidP="000C621F" w:rsidRDefault="00420F77" w14:paraId="00A03F49" w14:textId="77777777">
      <w:pPr>
        <w:ind w:firstLine="0"/>
        <w:rPr>
          <w:vanish/>
        </w:rPr>
      </w:pPr>
    </w:p>
    <w:p w:rsidRPr="000468B9" w:rsidR="00416637" w:rsidP="000C621F" w:rsidRDefault="00416637" w14:paraId="1EA88A98" w14:textId="77777777">
      <w:pPr>
        <w:pStyle w:val="a6"/>
        <w:numPr>
          <w:ilvl w:val="1"/>
          <w:numId w:val="30"/>
        </w:numPr>
      </w:pPr>
      <w:r w:rsidRPr="000468B9">
        <w:t xml:space="preserve">Настоящий Договор вступает в силу в день его подписания обеими Сторонами и действует в течение 1 (одного) календарного года. В случае если за 30 (тридцать) календарных дней до истечения срока действия Договора ни одна из Сторон не направит письменное уведомление о намерении расторгнуть Договор, Договор считается продленным на 1 (один) календарный год на тех же условиях, при этом количество таких пролонгаций не ограничено. Если подписание Договора происходило в разные дни, то днем вступления Договора в силу является более поздняя дата (дата подписания последней из Сторон). Если при подписании Договора дата не была проставлена Сторонами непосредственно под своими подписями, то Договор вступает в силу после его подписания последней из Сторон, при этом датой заключения Договора будет считаться дата, указанная в начале Договора на первой странице. При указании реквизитов Договора Стороны согласились применять дату, указанную в правом верхнем углу настоящего Договора. </w:t>
      </w:r>
    </w:p>
    <w:p w:rsidRPr="000468B9" w:rsidR="00416637" w:rsidP="000C621F" w:rsidRDefault="00416637" w14:paraId="42D9B01A" w14:textId="77777777">
      <w:pPr>
        <w:pStyle w:val="a6"/>
        <w:numPr>
          <w:ilvl w:val="1"/>
          <w:numId w:val="30"/>
        </w:numPr>
      </w:pPr>
      <w:r w:rsidRPr="000468B9">
        <w:t xml:space="preserve">В случае расторжения настоящего Договора / соответствующего Задания к настоящему Договору Стороны обязаны провести все взаимные расчёты по настоящему Договору / Заданию к настоящему Договору до момента его расторжения. Расторжение настоящего Договора /Задания к настоящему Договору подтверждается письменным соглашением Сторон, в котором указывается о проведении взаиморасчётов и об отсутствии спорных вопросов или определяется порядок и сроки проведения взаиморасчётов между Сторонами. К Соглашению о расторжении настоящего Договора / Задания к настоящему Договору Стороны прикладывают оформленный Исполнителем и Заказчиком Акт сверки взаимных расчётов. При составлении Акта сверки взаимных расчетов Стороны учитывают объем фактически </w:t>
      </w:r>
      <w:r w:rsidR="000C3D1E">
        <w:t>выполненных Работ</w:t>
      </w:r>
      <w:r w:rsidRPr="000468B9">
        <w:t xml:space="preserve"> до момента расторжения настоящего Договора / соответствующего Задания настоящему к Договору. </w:t>
      </w:r>
    </w:p>
    <w:p w:rsidR="000D1344" w:rsidP="000C621F" w:rsidRDefault="00416637" w14:paraId="3445B458" w14:textId="77777777">
      <w:pPr>
        <w:numPr>
          <w:ilvl w:val="1"/>
          <w:numId w:val="30"/>
        </w:numPr>
      </w:pPr>
      <w:r w:rsidRPr="000468B9">
        <w:t xml:space="preserve"> Прекращение действия настоящего Договора / Задания к настоящему Договору не освобождает Стороны от ответственности за нарушение условий настоящего Договора / Задания к настоящему Договору, возникших в период его действия.</w:t>
      </w:r>
    </w:p>
    <w:p w:rsidRPr="000468B9" w:rsidR="006B742B" w:rsidP="00AD1D8B" w:rsidRDefault="006B742B" w14:paraId="71245C7F" w14:textId="77777777">
      <w:pPr>
        <w:ind w:firstLine="0"/>
      </w:pPr>
    </w:p>
    <w:p w:rsidRPr="000468B9" w:rsidR="00DB2564" w:rsidP="00420F77" w:rsidRDefault="00DB2564" w14:paraId="1AFD6DBF" w14:textId="77777777">
      <w:pPr>
        <w:pStyle w:val="2"/>
      </w:pPr>
      <w:r w:rsidRPr="000468B9">
        <w:t>ОТВЕТСТВЕННОСТЬ СТОРОН</w:t>
      </w:r>
    </w:p>
    <w:p w:rsidRPr="000468B9" w:rsidR="00641341" w:rsidP="00D67529" w:rsidRDefault="00641341" w14:paraId="07680ABD" w14:textId="77777777">
      <w:pPr>
        <w:ind w:firstLine="0"/>
      </w:pPr>
    </w:p>
    <w:p w:rsidRPr="000468B9" w:rsidR="00115AEF" w:rsidP="004E4743" w:rsidRDefault="00416637" w14:paraId="3D7099AD" w14:textId="77777777">
      <w:pPr>
        <w:numPr>
          <w:ilvl w:val="1"/>
          <w:numId w:val="7"/>
        </w:numPr>
      </w:pPr>
      <w:r w:rsidRPr="000468B9">
        <w:t xml:space="preserve"> </w:t>
      </w:r>
      <w:r w:rsidRPr="000468B9" w:rsidR="00115AEF">
        <w:t>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Pr="000468B9" w:rsidR="00416637" w:rsidP="004E4743" w:rsidRDefault="00416637" w14:paraId="23C45159" w14:textId="77777777">
      <w:pPr>
        <w:numPr>
          <w:ilvl w:val="1"/>
          <w:numId w:val="7"/>
        </w:numPr>
      </w:pPr>
      <w:r w:rsidRPr="000468B9">
        <w:t xml:space="preserve">Стороны освобождаются от ответственности за частичное или полное неисполнение обязательств по настоящему Договору, если таковые явились следствием действия обстоятельств непреодолимой силы, не поддающихся разумному контролю Сторон, а именно: пожар, наводнение, землетрясение, эпидемия, а также других обстоятельств, которые в соответствии с действующим законодательством могут быть </w:t>
      </w:r>
      <w:r w:rsidRPr="000468B9">
        <w:lastRenderedPageBreak/>
        <w:t>отнесены к обстоятельствам непреодолимой силы. Срок исполнения договорных обязательств соразмерно отодвигается на время действия таких обстоятельств.</w:t>
      </w:r>
    </w:p>
    <w:p w:rsidRPr="000468B9" w:rsidR="00DB2564" w:rsidP="004E4743" w:rsidRDefault="00416637" w14:paraId="3D719275" w14:textId="77777777">
      <w:pPr>
        <w:numPr>
          <w:ilvl w:val="1"/>
          <w:numId w:val="7"/>
        </w:numPr>
      </w:pPr>
      <w:r w:rsidRPr="000468B9">
        <w:t>Если будет очевидна бессрочность действия форс-мажорных обстоятельств, то стороны по обоюдному согласию могут прекратить действие настоящего Договора.</w:t>
      </w:r>
    </w:p>
    <w:p w:rsidRPr="000468B9" w:rsidR="00C21080" w:rsidP="004E4743" w:rsidRDefault="00C21080" w14:paraId="490C6526" w14:textId="77777777"/>
    <w:p w:rsidRPr="000468B9" w:rsidR="00F77ABF" w:rsidP="00420F77" w:rsidRDefault="00F77ABF" w14:paraId="7B914A0D" w14:textId="77777777">
      <w:pPr>
        <w:pStyle w:val="2"/>
      </w:pPr>
      <w:r w:rsidRPr="000468B9">
        <w:t>ЗАКЛЮЧИТЕЛЬНЫЕ ПОЛОЖЕНИЯ</w:t>
      </w:r>
    </w:p>
    <w:p w:rsidRPr="000468B9" w:rsidR="00FB36E9" w:rsidP="00D67529" w:rsidRDefault="00FB36E9" w14:paraId="0FD2E078" w14:textId="77777777">
      <w:pPr>
        <w:ind w:firstLine="0"/>
      </w:pPr>
    </w:p>
    <w:p w:rsidRPr="000468B9" w:rsidR="00710B90" w:rsidP="00710B90" w:rsidRDefault="00710B90" w14:paraId="27FA05EE" w14:textId="77777777">
      <w:pPr>
        <w:numPr>
          <w:ilvl w:val="1"/>
          <w:numId w:val="27"/>
        </w:numPr>
      </w:pPr>
      <w:bookmarkStart w:name="3" w:id="0"/>
      <w:bookmarkEnd w:id="0"/>
      <w:r w:rsidRPr="000468B9">
        <w:t xml:space="preserve">При возникновении споров и разногласий в отношении настоящего Договора Стороны примут все меры по их разрешению дружественным путем. При не достижении согласия, к Стороне, допустившей ненадлежащее исполнение обязательств, предъявляются претензии в сроки, установленные гражданским законодательством РФ. </w:t>
      </w:r>
    </w:p>
    <w:p w:rsidRPr="000468B9" w:rsidR="00710B90" w:rsidP="00710B90" w:rsidRDefault="00710B90" w14:paraId="3DC246FD" w14:textId="77777777">
      <w:pPr>
        <w:numPr>
          <w:ilvl w:val="1"/>
          <w:numId w:val="27"/>
        </w:numPr>
      </w:pPr>
      <w:r w:rsidRPr="000468B9">
        <w:t xml:space="preserve">В случае если Стороны не смогут прийти к соглашению, то все споры и разногласия разрешаются в </w:t>
      </w:r>
      <w:r>
        <w:t>суде</w:t>
      </w:r>
      <w:r w:rsidRPr="000468B9">
        <w:t>.</w:t>
      </w:r>
    </w:p>
    <w:p w:rsidRPr="000468B9" w:rsidR="00710B90" w:rsidP="00710B90" w:rsidRDefault="00710B90" w14:paraId="612A3558" w14:textId="77777777">
      <w:pPr>
        <w:numPr>
          <w:ilvl w:val="1"/>
          <w:numId w:val="27"/>
        </w:numPr>
      </w:pPr>
      <w:r w:rsidRPr="000468B9">
        <w:t>Все дополнения и изменения к договору вносятся в письменной форме и вступают в силу после подписания двумя Сторонами (полномочными представителями сторон).</w:t>
      </w:r>
    </w:p>
    <w:p w:rsidR="00710B90" w:rsidP="00710B90" w:rsidRDefault="00710B90" w14:paraId="2B4D5E37" w14:textId="77777777">
      <w:pPr>
        <w:numPr>
          <w:ilvl w:val="1"/>
          <w:numId w:val="27"/>
        </w:numPr>
      </w:pPr>
      <w:r w:rsidRPr="000468B9">
        <w:t>Настоящий договор составлен в двух экземплярах, имеющих равную юридическую силу</w:t>
      </w:r>
    </w:p>
    <w:p w:rsidRPr="000468B9" w:rsidR="005336A3" w:rsidP="00D67529" w:rsidRDefault="005336A3" w14:paraId="52243760" w14:textId="77777777">
      <w:pPr>
        <w:ind w:firstLine="0"/>
      </w:pPr>
    </w:p>
    <w:p w:rsidRPr="000468B9" w:rsidR="00FB36E9" w:rsidP="00420F77" w:rsidRDefault="00F62F1E" w14:paraId="526D3E15" w14:textId="77777777">
      <w:pPr>
        <w:pStyle w:val="2"/>
      </w:pPr>
      <w:r w:rsidRPr="00BA6CF8">
        <w:rPr>
          <w:noProof/>
        </w:rPr>
      </w:r>
      <w:r w:rsidRPr="000468B9" w:rsidR="00F77ABF">
        <w:t>РЕКВИЗИТЫ И АДРЕСА СТОРОН</w:t>
      </w:r>
    </w:p>
    <w:tbl>
      <w:tblPr>
        <w:tblW w:w="10502" w:type="dxa"/>
        <w:tblInd w:w="95" w:type="dxa"/>
        <w:tblLook w:val="04A0" w:firstRow="1" w:lastRow="0" w:firstColumn="1" w:lastColumn="0" w:noHBand="0" w:noVBand="1"/>
      </w:tblPr>
      <w:tblGrid>
        <w:gridCol w:w="5258"/>
        <w:gridCol w:w="5244"/>
      </w:tblGrid>
      <w:tr w:rsidRPr="000468B9" w:rsidR="00F77ABF" w:rsidTr="008129B1" w14:paraId="5E01EB68" w14:textId="77777777">
        <w:trPr>
          <w:trHeight w:val="300"/>
        </w:trPr>
        <w:tc>
          <w:tcPr>
            <w:tcW w:w="5258" w:type="dxa"/>
            <w:vMerge w:val="restart"/>
            <w:shd w:val="clear" w:color="auto" w:fill="auto"/>
            <w:vAlign w:val="bottom"/>
            <w:hideMark/>
          </w:tcPr>
          <w:p w:rsidRPr="00301979" w:rsidR="00F77ABF" w:rsidP="00420F77" w:rsidRDefault="00F77ABF" w14:paraId="43F38E29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Исполнитель</w:t>
            </w:r>
          </w:p>
        </w:tc>
        <w:tc>
          <w:tcPr>
            <w:tcW w:w="5244" w:type="dxa"/>
            <w:vMerge w:val="restart"/>
            <w:shd w:val="clear" w:color="auto" w:fill="auto"/>
            <w:vAlign w:val="bottom"/>
            <w:hideMark/>
          </w:tcPr>
          <w:p w:rsidRPr="000468B9" w:rsidR="00F77ABF" w:rsidP="00461A22" w:rsidRDefault="00F77ABF" w14:paraId="71A18F43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Заказчик</w:t>
            </w:r>
          </w:p>
        </w:tc>
      </w:tr>
      <w:tr w:rsidRPr="000468B9" w:rsidR="00F77ABF" w:rsidTr="008129B1" w14:paraId="07FF6024" w14:textId="77777777">
        <w:trPr>
          <w:trHeight w:val="315"/>
        </w:trPr>
        <w:tc>
          <w:tcPr>
            <w:tcW w:w="5258" w:type="dxa"/>
            <w:vMerge/>
            <w:vAlign w:val="center"/>
            <w:hideMark/>
          </w:tcPr>
          <w:p w:rsidRPr="000468B9" w:rsidR="00F77ABF" w:rsidP="004E4743" w:rsidRDefault="00F77ABF" w14:paraId="0AB0EE8B" w14:textId="77777777"/>
        </w:tc>
        <w:tc>
          <w:tcPr>
            <w:tcW w:w="5244" w:type="dxa"/>
            <w:vMerge/>
            <w:vAlign w:val="center"/>
            <w:hideMark/>
          </w:tcPr>
          <w:p w:rsidRPr="000468B9" w:rsidR="00F77ABF" w:rsidP="004E4743" w:rsidRDefault="00F77ABF" w14:paraId="40BC0457" w14:textId="77777777"/>
        </w:tc>
      </w:tr>
      <w:tr w:rsidRPr="000468B9" w:rsidR="00F77ABF" w:rsidTr="008129B1" w14:paraId="6405586C" w14:textId="77777777">
        <w:trPr>
          <w:trHeight w:val="315"/>
        </w:trPr>
        <w:tc>
          <w:tcPr>
            <w:tcW w:w="5258" w:type="dxa"/>
            <w:shd w:val="clear" w:color="auto" w:fill="auto"/>
            <w:hideMark/>
          </w:tcPr>
          <w:p w:rsidRPr="000468B9" w:rsidR="00F77ABF" w:rsidP="004E4743" w:rsidRDefault="00F77ABF" w14:paraId="6B17F315" w14:textId="77777777">
            <w:r w:rsidRPr="000468B9">
              <w:t> </w:t>
            </w:r>
          </w:p>
        </w:tc>
        <w:tc>
          <w:tcPr>
            <w:tcW w:w="5244" w:type="dxa"/>
            <w:shd w:val="clear" w:color="auto" w:fill="auto"/>
            <w:hideMark/>
          </w:tcPr>
          <w:p w:rsidRPr="000468B9" w:rsidR="00F77ABF" w:rsidP="004E4743" w:rsidRDefault="00F77ABF" w14:paraId="10D55AB4" w14:textId="77777777">
            <w:r w:rsidRPr="000468B9">
              <w:t> </w:t>
            </w:r>
          </w:p>
        </w:tc>
      </w:tr>
      <w:tr w:rsidRPr="000468B9" w:rsidR="007D4104" w:rsidTr="00F5635A" w14:paraId="79BC947F" w14:textId="77777777">
        <w:trPr>
          <w:trHeight w:val="300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7D4104" w:rsidP="00420F77" w:rsidRDefault="007D4104" w14:paraId="3C1E0771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ИП Хлынов Александр Андреевич</w:t>
            </w:r>
          </w:p>
        </w:tc>
        <w:tc>
          <w:tcPr>
            <w:tcW w:w="5244" w:type="dxa"/>
            <w:shd w:val="clear" w:color="auto" w:fill="auto"/>
          </w:tcPr>
          <w:p w:rsidRPr="006B742B" w:rsidR="007D4104" w:rsidP="00086849" w:rsidRDefault="006B742B" w14:paraId="67105C94" w14:textId="77777777">
            <w:pPr>
              <w:ind w:firstLine="0"/>
              <w:rPr>
                <w:rStyle w:val="af6"/>
              </w:rPr>
            </w:pPr>
            <w:r w:rsidRPr="006B742B">
              <w:rPr>
                <w:rStyle w:val="af6"/>
              </w:rPr>
            </w:r>
            <w:r>
              <w:rPr>
                <w:rStyle w:val="af6"/>
                <w:color w:val="000000"/>
              </w:rPr>
              <w:t xml:space="preserve">ООО "КОЛИБРИ"</w:t>
            </w:r>
            <w:proofErr w:type="spellStart"/>
            <w:proofErr w:type="spellEnd"/>
          </w:p>
        </w:tc>
      </w:tr>
      <w:tr w:rsidRPr="000468B9" w:rsidR="007D4104" w:rsidTr="00F5635A" w14:paraId="25CDFE84" w14:textId="77777777">
        <w:trPr>
          <w:trHeight w:val="300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7D4104" w:rsidP="00420F77" w:rsidRDefault="007D4104" w14:paraId="5299BA35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Юридический адрес:</w:t>
            </w:r>
          </w:p>
        </w:tc>
        <w:tc>
          <w:tcPr>
            <w:tcW w:w="5244" w:type="dxa"/>
            <w:shd w:val="clear" w:color="auto" w:fill="auto"/>
          </w:tcPr>
          <w:p w:rsidRPr="000468B9" w:rsidR="007D4104" w:rsidP="00461A22" w:rsidRDefault="00D35DDD" w14:paraId="6E8956A6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Юридический адрес:</w:t>
            </w:r>
          </w:p>
        </w:tc>
      </w:tr>
      <w:tr w:rsidRPr="000468B9" w:rsidR="007D4104" w:rsidTr="00F5635A" w14:paraId="1EDA4A46" w14:textId="77777777">
        <w:trPr>
          <w:trHeight w:val="600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461A22" w:rsidP="00420F77" w:rsidRDefault="007D4104" w14:paraId="6AA9CA1E" w14:textId="77777777">
            <w:pPr>
              <w:ind w:firstLine="0"/>
            </w:pPr>
            <w:r w:rsidRPr="000468B9">
              <w:t xml:space="preserve">Российская Федерация 391170, Рязанская обл., </w:t>
            </w:r>
          </w:p>
          <w:p w:rsidRPr="000468B9" w:rsidR="007D4104" w:rsidP="00420F77" w:rsidRDefault="007D4104" w14:paraId="0EBBDBA2" w14:textId="77777777">
            <w:pPr>
              <w:ind w:firstLine="0"/>
            </w:pPr>
            <w:r w:rsidRPr="000468B9">
              <w:t>р.п. Старожилово, ул. Денисова, д.44, кв.17</w:t>
            </w:r>
          </w:p>
        </w:tc>
        <w:tc>
          <w:tcPr>
            <w:tcW w:w="5244" w:type="dxa"/>
            <w:shd w:val="clear" w:color="auto" w:fill="auto"/>
          </w:tcPr>
          <w:p w:rsidRPr="000468B9" w:rsidR="00D35DDD" w:rsidP="00461A22" w:rsidRDefault="006B742B" w14:paraId="57E59D8F" w14:textId="77777777">
            <w:pPr>
              <w:ind w:firstLine="0"/>
            </w:pPr>
            <w:r w:rsidRPr="004E4990"/>
            <w:r>
              <w:rPr>
                <w:color w:val="000000"/>
              </w:rPr>
              <w:t xml:space="preserve">125362, г. Москва, ул. Циолковского, дом 4 помещение VI комн. 3</w:t>
            </w:r>
            <w:proofErr w:type="spellStart"/>
            <w:proofErr w:type="spellEnd"/>
          </w:p>
        </w:tc>
      </w:tr>
      <w:tr w:rsidRPr="000468B9" w:rsidR="007D4104" w:rsidTr="00F5635A" w14:paraId="1BF7084C" w14:textId="77777777">
        <w:trPr>
          <w:trHeight w:val="300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7D4104" w:rsidP="00420F77" w:rsidRDefault="007D4104" w14:paraId="3760124F" w14:textId="77777777">
            <w:pPr>
              <w:ind w:firstLine="0"/>
            </w:pPr>
            <w:r w:rsidRPr="000468B9">
              <w:rPr>
                <w:rStyle w:val="af6"/>
              </w:rPr>
              <w:t>ИНН:</w:t>
            </w:r>
            <w:r w:rsidRPr="000468B9">
              <w:t xml:space="preserve"> 622101626020</w:t>
            </w:r>
          </w:p>
          <w:p w:rsidRPr="000468B9" w:rsidR="00FE0A0B" w:rsidP="00420F77" w:rsidRDefault="00FE0A0B" w14:paraId="7BAB20FC" w14:textId="77777777">
            <w:pPr>
              <w:ind w:firstLine="0"/>
              <w:rPr>
                <w:b/>
                <w:bCs/>
              </w:rPr>
            </w:pPr>
            <w:r w:rsidRPr="000468B9">
              <w:rPr>
                <w:rStyle w:val="af6"/>
              </w:rPr>
              <w:t>ОГРНИП</w:t>
            </w:r>
            <w:r w:rsidRPr="000468B9" w:rsidR="00420F77">
              <w:rPr>
                <w:rStyle w:val="af6"/>
              </w:rPr>
              <w:t>:</w:t>
            </w:r>
            <w:r w:rsidRPr="000468B9">
              <w:t xml:space="preserve"> 317623400034656</w:t>
            </w:r>
          </w:p>
        </w:tc>
        <w:tc>
          <w:tcPr>
            <w:tcW w:w="5244" w:type="dxa"/>
            <w:shd w:val="clear" w:color="auto" w:fill="auto"/>
          </w:tcPr>
          <w:p w:rsidRPr="004E4990" w:rsidR="006B742B" w:rsidP="006B742B" w:rsidRDefault="00D35DDD" w14:paraId="6F1D5DE7" w14:textId="77777777">
            <w:pPr>
              <w:ind w:firstLine="0"/>
            </w:pPr>
            <w:r w:rsidRPr="000468B9">
              <w:rPr>
                <w:rStyle w:val="af6"/>
              </w:rPr>
              <w:t xml:space="preserve">ИНН:</w:t>
            </w:r>
            <w:r w:rsidRPr="000468B9">
              <w:t xml:space="preserve"> </w:t>
            </w:r>
            <w:r w:rsidRPr="004E4990" w:rsidR="006B742B"/>
            <w:r>
              <w:rPr>
                <w:color w:val="000000"/>
              </w:rPr>
              <w:t xml:space="preserve">7734349408</w:t>
            </w:r>
            <w:proofErr w:type="spellStart"/>
            <w:proofErr w:type="spellEnd"/>
          </w:p>
          <w:p w:rsidRPr="000468B9" w:rsidR="00D35DDD" w:rsidP="00461A22" w:rsidRDefault="00086849" w14:paraId="54A85895" w14:textId="77777777">
            <w:pPr>
              <w:ind w:firstLine="0"/>
            </w:pPr>
            <w:r w:rsidRPr="000468B9">
              <w:rPr>
                <w:b/>
                <w:color w:val="000000"/>
              </w:rPr>
              <w:t xml:space="preserve">КПП</w:t>
            </w:r>
            <w:r w:rsidRPr="000468B9">
              <w:rPr>
                <w:color w:val="000000"/>
              </w:rPr>
              <w:t xml:space="preserve"> </w:t>
            </w:r>
            <w:r w:rsidRPr="004E4990" w:rsidR="006B742B"/>
            <w:r>
              <w:rPr>
                <w:color w:val="000000"/>
              </w:rPr>
              <w:t xml:space="preserve">773301001</w:t>
            </w:r>
            <w:proofErr w:type="spellStart"/>
            <w:proofErr w:type="spellEnd"/>
          </w:p>
          <w:p w:rsidRPr="000468B9" w:rsidR="00D35DDD" w:rsidP="00461A22" w:rsidRDefault="00D35DDD" w14:paraId="595B3B19" w14:textId="77777777">
            <w:pPr>
              <w:ind w:firstLine="0"/>
            </w:pPr>
            <w:r w:rsidRPr="000468B9">
              <w:rPr>
                <w:rStyle w:val="af6"/>
              </w:rPr>
              <w:t xml:space="preserve">ОГРН:</w:t>
            </w:r>
            <w:r w:rsidRPr="000468B9">
              <w:t xml:space="preserve"> </w:t>
            </w:r>
            <w:r w:rsidRPr="004E4990" w:rsidR="006B742B"/>
            <w:r>
              <w:rPr>
                <w:color w:val="000000"/>
              </w:rPr>
              <w:t xml:space="preserve">1157746216473</w:t>
            </w:r>
            <w:proofErr w:type="spellStart"/>
            <w:proofErr w:type="spellEnd"/>
          </w:p>
        </w:tc>
      </w:tr>
      <w:tr w:rsidRPr="000468B9" w:rsidR="007D4104" w:rsidTr="00667219" w14:paraId="4F6732FB" w14:textId="77777777">
        <w:trPr>
          <w:trHeight w:val="536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FE0A0B" w:rsidP="004E4743" w:rsidRDefault="00FE0A0B" w14:paraId="6F0619C2" w14:textId="77777777"/>
          <w:p w:rsidRPr="000468B9" w:rsidR="00FE0A0B" w:rsidP="00420F77" w:rsidRDefault="00FE0A0B" w14:paraId="5817129F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Банковские реквизиты:</w:t>
            </w:r>
          </w:p>
          <w:p w:rsidRPr="000468B9" w:rsidR="00FE0A0B" w:rsidP="00420F77" w:rsidRDefault="00FE0A0B" w14:paraId="08325460" w14:textId="77777777">
            <w:pPr>
              <w:ind w:firstLine="0"/>
            </w:pPr>
            <w:r w:rsidRPr="000468B9">
              <w:t xml:space="preserve">Банк: АО «ТИНЬКОФФ БАНК» </w:t>
            </w:r>
          </w:p>
          <w:p w:rsidRPr="000468B9" w:rsidR="00FE0A0B" w:rsidP="00420F77" w:rsidRDefault="00FE0A0B" w14:paraId="0DDBAEF6" w14:textId="77777777">
            <w:pPr>
              <w:ind w:firstLine="0"/>
            </w:pPr>
            <w:r w:rsidRPr="000468B9">
              <w:t>ИНН/КПП: 7710140679/773401001</w:t>
            </w:r>
          </w:p>
          <w:p w:rsidRPr="000468B9" w:rsidR="00FE0A0B" w:rsidP="00420F77" w:rsidRDefault="00FE0A0B" w14:paraId="3FD3BCCE" w14:textId="77777777">
            <w:pPr>
              <w:ind w:firstLine="0"/>
            </w:pPr>
            <w:r w:rsidRPr="000468B9">
              <w:t>БИК</w:t>
            </w:r>
            <w:r w:rsidRPr="000468B9" w:rsidR="00D50EBA">
              <w:t>:</w:t>
            </w:r>
            <w:r w:rsidRPr="000468B9">
              <w:t xml:space="preserve"> 044525974</w:t>
            </w:r>
          </w:p>
          <w:p w:rsidRPr="000468B9" w:rsidR="00FE0A0B" w:rsidP="00420F77" w:rsidRDefault="00FE0A0B" w14:paraId="38FEEF79" w14:textId="77777777">
            <w:pPr>
              <w:ind w:firstLine="0"/>
            </w:pPr>
            <w:r w:rsidRPr="000468B9">
              <w:t>ОГРН</w:t>
            </w:r>
            <w:r w:rsidRPr="000468B9" w:rsidR="00D50EBA">
              <w:t>:</w:t>
            </w:r>
            <w:r w:rsidRPr="000468B9">
              <w:t xml:space="preserve"> 317623400034656</w:t>
            </w:r>
          </w:p>
          <w:p w:rsidRPr="000468B9" w:rsidR="00FE0A0B" w:rsidP="00420F77" w:rsidRDefault="00FE0A0B" w14:paraId="2735B71F" w14:textId="77777777">
            <w:pPr>
              <w:ind w:firstLine="0"/>
            </w:pPr>
            <w:r w:rsidRPr="000468B9">
              <w:t>р/с</w:t>
            </w:r>
            <w:r w:rsidRPr="000468B9" w:rsidR="00D50EBA">
              <w:t>:</w:t>
            </w:r>
            <w:r w:rsidRPr="000468B9">
              <w:t xml:space="preserve"> 40802810100000236201</w:t>
            </w:r>
          </w:p>
          <w:p w:rsidRPr="000468B9" w:rsidR="007D4104" w:rsidP="00420F77" w:rsidRDefault="00FE0A0B" w14:paraId="52BEE2A6" w14:textId="77777777">
            <w:pPr>
              <w:ind w:firstLine="0"/>
              <w:rPr>
                <w:b/>
                <w:bCs/>
              </w:rPr>
            </w:pPr>
            <w:r w:rsidRPr="000468B9">
              <w:t>к/с</w:t>
            </w:r>
            <w:r w:rsidRPr="000468B9" w:rsidR="00D50EBA">
              <w:t>:</w:t>
            </w:r>
            <w:r w:rsidRPr="000468B9">
              <w:t xml:space="preserve"> 30101810145250000974</w:t>
            </w:r>
          </w:p>
        </w:tc>
        <w:tc>
          <w:tcPr>
            <w:tcW w:w="5244" w:type="dxa"/>
            <w:shd w:val="clear" w:color="auto" w:fill="auto"/>
          </w:tcPr>
          <w:p w:rsidRPr="000468B9" w:rsidR="00D35DDD" w:rsidP="004E4743" w:rsidRDefault="00D35DDD" w14:paraId="0009D19A" w14:textId="77777777"/>
          <w:p w:rsidRPr="000468B9" w:rsidR="00FE0A0B" w:rsidP="00461A22" w:rsidRDefault="00D35DDD" w14:paraId="13BAA583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Банковские реквизиты:</w:t>
            </w:r>
          </w:p>
          <w:p w:rsidRPr="000468B9" w:rsidR="00D35DDD" w:rsidP="004E4990" w:rsidRDefault="00D35DDD" w14:paraId="7A6C5EA4" w14:textId="77777777">
            <w:pPr>
              <w:ind w:firstLine="0"/>
            </w:pPr>
            <w:r w:rsidRPr="000468B9">
              <w:t xml:space="preserve">Банк: </w:t>
            </w:r>
            <w:r w:rsidRPr="004E4990" w:rsidR="006B742B"/>
            <w:r>
              <w:rPr>
                <w:color w:val="000000"/>
              </w:rPr>
              <w:t xml:space="preserve">Ф ТОЧКА БАНК КИВИ БАНК (АО) г Москва</w:t>
            </w:r>
            <w:proofErr w:type="spellStart"/>
            <w:proofErr w:type="spellEnd"/>
          </w:p>
          <w:p w:rsidRPr="000468B9" w:rsidR="00D35DDD" w:rsidP="00461A22" w:rsidRDefault="00D35DDD" w14:paraId="2A77AF16" w14:textId="77777777">
            <w:pPr>
              <w:ind w:firstLine="0"/>
            </w:pPr>
            <w:r w:rsidRPr="000468B9">
              <w:t xml:space="preserve">БИК: </w:t>
            </w:r>
            <w:r w:rsidRPr="004E4990" w:rsidR="004E4990"/>
            <w:r>
              <w:rPr>
                <w:color w:val="000000"/>
              </w:rPr>
              <w:t xml:space="preserve">044525797</w:t>
            </w:r>
            <w:proofErr w:type="spellStart"/>
            <w:proofErr w:type="spellEnd"/>
          </w:p>
          <w:p w:rsidRPr="000468B9" w:rsidR="00D35DDD" w:rsidP="00461A22" w:rsidRDefault="00D35DDD" w14:paraId="4C84A9D8" w14:textId="77777777">
            <w:pPr>
              <w:ind w:firstLine="0"/>
            </w:pPr>
            <w:r w:rsidRPr="000468B9">
              <w:t xml:space="preserve">р/с: </w:t>
            </w:r>
            <w:r w:rsidRPr="004E4990" w:rsidR="004E4990"/>
            <w:r>
              <w:rPr>
                <w:color w:val="000000"/>
              </w:rPr>
              <w:t xml:space="preserve">40702810010050009817</w:t>
            </w:r>
            <w:proofErr w:type="spellStart"/>
            <w:proofErr w:type="spellEnd"/>
          </w:p>
          <w:p w:rsidRPr="000468B9" w:rsidR="00D35DDD" w:rsidP="00461A22" w:rsidRDefault="00D35DDD" w14:paraId="1874AEEB" w14:textId="77777777">
            <w:pPr>
              <w:ind w:firstLine="0"/>
              <w:rPr>
                <w:bCs/>
              </w:rPr>
            </w:pPr>
            <w:r w:rsidRPr="000468B9">
              <w:t xml:space="preserve">к/с: </w:t>
            </w:r>
            <w:r w:rsidRPr="004E4990" w:rsidR="004E4990"/>
            <w:r>
              <w:rPr>
                <w:color w:val="000000"/>
              </w:rPr>
              <w:t xml:space="preserve">30101810445250000797</w:t>
            </w:r>
            <w:proofErr w:type="spellStart"/>
            <w:proofErr w:type="spellEnd"/>
          </w:p>
        </w:tc>
      </w:tr>
      <w:tr w:rsidRPr="000468B9" w:rsidR="00667219" w:rsidTr="001575AD" w14:paraId="791DF941" w14:textId="77777777">
        <w:trPr>
          <w:trHeight w:val="300"/>
        </w:trPr>
        <w:tc>
          <w:tcPr>
            <w:tcW w:w="5258" w:type="dxa"/>
            <w:shd w:val="clear" w:color="auto" w:fill="auto"/>
            <w:vAlign w:val="center"/>
            <w:hideMark/>
          </w:tcPr>
          <w:p w:rsidRPr="000468B9" w:rsidR="00667219" w:rsidP="00420F77" w:rsidRDefault="007C267D" w14:paraId="451B9735" w14:textId="77777777">
            <w:pPr>
              <w:ind w:firstLine="0"/>
            </w:pPr>
            <w:r w:rsidRPr="000468B9">
              <w:t xml:space="preserve">Электронный адрес: </w:t>
            </w:r>
            <w:r w:rsidRPr="000468B9">
              <w:rPr>
                <w:lang w:val="en-US"/>
              </w:rPr>
              <w:t>info</w:t>
            </w:r>
            <w:r w:rsidRPr="000468B9">
              <w:t>@2</w:t>
            </w:r>
            <w:r w:rsidRPr="000468B9">
              <w:rPr>
                <w:lang w:val="en-US"/>
              </w:rPr>
              <w:t>youstudio</w:t>
            </w:r>
            <w:r w:rsidRPr="000468B9">
              <w:t>.</w:t>
            </w:r>
            <w:r w:rsidRPr="000468B9">
              <w:rPr>
                <w:lang w:val="en-US"/>
              </w:rPr>
              <w:t>com</w:t>
            </w:r>
          </w:p>
        </w:tc>
        <w:tc>
          <w:tcPr>
            <w:tcW w:w="5244" w:type="dxa"/>
            <w:shd w:val="clear" w:color="auto" w:fill="auto"/>
            <w:hideMark/>
          </w:tcPr>
          <w:p w:rsidRPr="000468B9" w:rsidR="00667219" w:rsidP="00461A22" w:rsidRDefault="00040769" w14:paraId="4E84A5CB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Контактные данные:</w:t>
            </w:r>
          </w:p>
          <w:p w:rsidRPr="000468B9" w:rsidR="00040769" w:rsidP="00461A22" w:rsidRDefault="00040769" w14:paraId="51D938E8" w14:textId="77777777">
            <w:pPr>
              <w:ind w:firstLine="0"/>
            </w:pPr>
            <w:r w:rsidRPr="000468B9">
              <w:t xml:space="preserve">Телефон: </w:t>
            </w:r>
            <w:r w:rsidRPr="004E4990" w:rsidR="004E4990"/>
            <w:r>
              <w:rPr>
                <w:color w:val="000000"/>
              </w:rPr>
              <w:t xml:space="preserve"/>
            </w:r>
            <w:proofErr w:type="spellStart"/>
            <w:proofErr w:type="spellEnd"/>
          </w:p>
          <w:p w:rsidRPr="000468B9" w:rsidR="00040769" w:rsidP="00461A22" w:rsidRDefault="00040769" w14:paraId="15690628" w14:textId="77777777">
            <w:pPr>
              <w:ind w:firstLine="0"/>
            </w:pPr>
            <w:r w:rsidRPr="000468B9">
              <w:t xml:space="preserve">Электронный адрес: </w:t>
            </w:r>
            <w:r w:rsidRPr="004E4990" w:rsidR="004E4990"/>
            <w:r>
              <w:rPr>
                <w:color w:val="000000"/>
              </w:rPr>
              <w:t xml:space="preserve"/>
            </w:r>
            <w:proofErr w:type="spellStart"/>
            <w:proofErr w:type="spellEnd"/>
          </w:p>
        </w:tc>
      </w:tr>
      <w:tr w:rsidRPr="000468B9" w:rsidR="00667219" w:rsidTr="008129B1" w14:paraId="601AEB92" w14:textId="77777777">
        <w:trPr>
          <w:trHeight w:val="315"/>
        </w:trPr>
        <w:tc>
          <w:tcPr>
            <w:tcW w:w="5258" w:type="dxa"/>
            <w:shd w:val="clear" w:color="auto" w:fill="auto"/>
            <w:vAlign w:val="bottom"/>
            <w:hideMark/>
          </w:tcPr>
          <w:p w:rsidRPr="000468B9" w:rsidR="00FE0A0B" w:rsidP="004E4743" w:rsidRDefault="00FE0A0B" w14:paraId="0DF032D2" w14:textId="77777777"/>
          <w:p w:rsidRPr="000468B9" w:rsidR="00667219" w:rsidP="00420F77" w:rsidRDefault="00667219" w14:paraId="52DA4DAC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Индивидуальный предприниматель</w:t>
            </w:r>
          </w:p>
        </w:tc>
        <w:tc>
          <w:tcPr>
            <w:tcW w:w="5244" w:type="dxa"/>
            <w:shd w:val="clear" w:color="auto" w:fill="auto"/>
            <w:vAlign w:val="bottom"/>
            <w:hideMark/>
          </w:tcPr>
          <w:p w:rsidRPr="000468B9" w:rsidR="00667219" w:rsidP="00461A22" w:rsidRDefault="00667219" w14:paraId="1BE29FD8" w14:textId="77777777">
            <w:pPr>
              <w:ind w:firstLine="0"/>
              <w:rPr>
                <w:rStyle w:val="af6"/>
              </w:rPr>
            </w:pPr>
            <w:r w:rsidRPr="000468B9">
              <w:rPr>
                <w:rStyle w:val="af6"/>
              </w:rPr>
              <w:t>Генеральный директор</w:t>
            </w:r>
          </w:p>
        </w:tc>
      </w:tr>
      <w:tr w:rsidRPr="000468B9" w:rsidR="00667219" w:rsidTr="008129B1" w14:paraId="6C8D118F" w14:textId="77777777">
        <w:trPr>
          <w:trHeight w:val="315"/>
        </w:trPr>
        <w:tc>
          <w:tcPr>
            <w:tcW w:w="5258" w:type="dxa"/>
            <w:shd w:val="clear" w:color="auto" w:fill="auto"/>
            <w:vAlign w:val="bottom"/>
            <w:hideMark/>
          </w:tcPr>
          <w:p w:rsidRPr="000468B9" w:rsidR="00667219" w:rsidP="004E4743" w:rsidRDefault="004E4990" w14:paraId="03CC3289" w14:textId="77777777">
            <w:pPr>
              <w:rPr>
                <w:lang w:val="en-US"/>
              </w:rPr>
            </w:pPr>
            <w:r w:rsidRPr="00BA6CF8">
              <w:rPr>
                <w:noProof/>
              </w:rPr>
            </w:r>
            <w:r w:rsidRPr="000468B9" w:rsidR="00667219">
              <w:rPr>
                <w:lang w:val="en-US"/>
              </w:rPr>
              <w:t> </w:t>
            </w:r>
          </w:p>
        </w:tc>
        <w:tc>
          <w:tcPr>
            <w:tcW w:w="5244" w:type="dxa"/>
            <w:shd w:val="clear" w:color="auto" w:fill="auto"/>
            <w:vAlign w:val="bottom"/>
            <w:hideMark/>
          </w:tcPr>
          <w:p w:rsidRPr="000468B9" w:rsidR="00667219" w:rsidP="004E4743" w:rsidRDefault="00667219" w14:paraId="4BBB53DD" w14:textId="77777777">
            <w:pPr>
              <w:rPr>
                <w:lang w:val="en-US"/>
              </w:rPr>
            </w:pPr>
            <w:r w:rsidRPr="000468B9">
              <w:rPr>
                <w:lang w:val="en-US"/>
              </w:rPr>
              <w:t> </w:t>
            </w:r>
          </w:p>
        </w:tc>
      </w:tr>
      <w:tr w:rsidRPr="000468B9" w:rsidR="00667219" w:rsidTr="008129B1" w14:paraId="07AE0279" w14:textId="77777777">
        <w:trPr>
          <w:trHeight w:val="300"/>
        </w:trPr>
        <w:tc>
          <w:tcPr>
            <w:tcW w:w="5258" w:type="dxa"/>
            <w:shd w:val="clear" w:color="auto" w:fill="auto"/>
            <w:vAlign w:val="bottom"/>
            <w:hideMark/>
          </w:tcPr>
          <w:p w:rsidRPr="000468B9" w:rsidR="00667219" w:rsidP="00BA6CF8" w:rsidRDefault="00667219" w14:paraId="7AE797B4" w14:textId="77777777">
            <w:pPr>
              <w:ind w:firstLine="0"/>
            </w:pPr>
            <w:r w:rsidRPr="000468B9">
              <w:t>___________________/Хлынов А.А./</w:t>
            </w:r>
          </w:p>
        </w:tc>
        <w:tc>
          <w:tcPr>
            <w:tcW w:w="5244" w:type="dxa"/>
            <w:shd w:val="clear" w:color="auto" w:fill="auto"/>
            <w:vAlign w:val="bottom"/>
            <w:hideMark/>
          </w:tcPr>
          <w:p w:rsidRPr="000468B9" w:rsidR="00667219" w:rsidP="004E4743" w:rsidRDefault="00667219" w14:paraId="21B3BEDE" w14:textId="77777777">
            <w:r w:rsidRPr="000468B9">
              <w:t xml:space="preserve"> ___________________/</w:t>
            </w:r>
            <w:r w:rsidRPr="004E4990" w:rsidR="004E4990"/>
            <w:r>
              <w:rPr>
                <w:color w:val="000000"/>
              </w:rPr>
              <w:t xml:space="preserve">Рихтер Н.В.</w:t>
            </w:r>
            <w:proofErr w:type="spellStart"/>
            <w:proofErr w:type="spellEnd"/>
            <w:r w:rsidR="004E4990">
              <w:t xml:space="preserve">/</w:t>
            </w:r>
          </w:p>
        </w:tc>
      </w:tr>
      <w:tr w:rsidRPr="000468B9" w:rsidR="00667219" w:rsidTr="008129B1" w14:paraId="1EC65DFD" w14:textId="77777777">
        <w:trPr>
          <w:trHeight w:val="315"/>
        </w:trPr>
        <w:tc>
          <w:tcPr>
            <w:tcW w:w="5258" w:type="dxa"/>
            <w:shd w:val="clear" w:color="auto" w:fill="auto"/>
            <w:vAlign w:val="bottom"/>
            <w:hideMark/>
          </w:tcPr>
          <w:p w:rsidRPr="000468B9" w:rsidR="00667219" w:rsidP="004E4743" w:rsidRDefault="00667219" w14:paraId="39A19BCC" w14:textId="77777777">
            <w:r w:rsidRPr="000468B9">
              <w:t xml:space="preserve">                            </w:t>
            </w:r>
            <w:proofErr w:type="spellStart"/>
            <w:r w:rsidRPr="000468B9">
              <w:t>м.п</w:t>
            </w:r>
            <w:proofErr w:type="spellEnd"/>
            <w:r w:rsidRPr="000468B9">
              <w:t>.</w:t>
            </w:r>
          </w:p>
        </w:tc>
        <w:tc>
          <w:tcPr>
            <w:tcW w:w="5244" w:type="dxa"/>
            <w:shd w:val="clear" w:color="auto" w:fill="auto"/>
            <w:vAlign w:val="bottom"/>
            <w:hideMark/>
          </w:tcPr>
          <w:p w:rsidRPr="000468B9" w:rsidR="00667219" w:rsidP="004E4743" w:rsidRDefault="00667219" w14:paraId="07E2B1A9" w14:textId="77777777">
            <w:r w:rsidRPr="000468B9">
              <w:t xml:space="preserve">                         м.п.</w:t>
            </w:r>
          </w:p>
        </w:tc>
      </w:tr>
    </w:tbl>
    <w:p w:rsidRPr="000468B9" w:rsidR="002A7699" w:rsidP="004E4743" w:rsidRDefault="002A7699" w14:paraId="3B10723A" w14:textId="77777777"/>
    <w:p w:rsidR="004B2EB9" w:rsidP="00AA6C70" w:rsidRDefault="00AD1D8B" w14:paraId="00FAE135" w14:textId="77777777">
      <w:pPr>
        <w:pStyle w:val="1"/>
        <w:rPr>
          <w:color w:val="000000"/>
        </w:rPr>
      </w:pPr>
      <w:r w:rsidRPr="000468B9">
        <w:rPr>
          <w:color w:val="000000"/>
        </w:rPr>
        <w:br w:type="page"/>
      </w:r>
    </w:p>
    <w:p w:rsidR="00710B90" w:rsidP="00710B90" w:rsidRDefault="00710B90" w14:paraId="339E6255" w14:textId="77777777">
      <w:pPr>
        <w:jc w:val="right"/>
      </w:pPr>
      <w:r>
        <w:lastRenderedPageBreak/>
        <w:t xml:space="preserve">Приложение № 1 к Договору </w:t>
      </w:r>
      <w:r w:rsidRPr="003F29B7" w:rsidR="003F29B7">
        <w:rPr>
          <w:sz w:val="20"/>
          <w:szCs w:val="20"/>
        </w:rPr>
        <w:t xml:space="preserve">№</w:t>
      </w:r>
      <w:r w:rsidRPr="003F29B7" w:rsidR="003F29B7">
        <w:rPr>
          <w:rStyle w:val="10"/>
        </w:rPr>
      </w:r>
      <w:r>
        <w:rPr>
          <w:color w:val="000000"/>
          <w:sz w:val="20"/>
          <w:szCs w:val="20"/>
        </w:rPr>
        <w:t xml:space="preserve">2YOU-080722</w:t>
      </w:r>
      <w:proofErr w:type="spellStart"/>
      <w:proofErr w:type="spellEnd"/>
      <w:r>
        <w:rPr>
          <w:sz w:val="20"/>
          <w:szCs w:val="20"/>
        </w:rPr>
        <w:t xml:space="preserve"> от </w:t>
      </w:r>
      <w:r>
        <w:rPr>
          <w:color w:val="000000"/>
          <w:sz w:val="20"/>
          <w:szCs w:val="20"/>
        </w:rPr>
        <w:t xml:space="preserve">8 июля 2022</w:t>
      </w:r>
      <w:proofErr w:type="spellStart"/>
      <w:proofErr w:type="spellEnd"/>
    </w:p>
    <w:p w:rsidRPr="00301979" w:rsidR="00710B90" w:rsidP="00710B90" w:rsidRDefault="00710B90" w14:paraId="5E2F1392" w14:textId="77777777"/>
    <w:p w:rsidR="00710B90" w:rsidP="00710B90" w:rsidRDefault="00710B90" w14:paraId="4F0EB253" w14:textId="77777777">
      <w:pPr>
        <w:jc w:val="center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45E4BFFB" wp14:anchorId="6491BBF6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6457950" cy="63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41D24205">
                <v:path fillok="f" arrowok="t" o:connecttype="none"/>
                <o:lock v:ext="edit" shapetype="t"/>
              </v:shapetype>
              <v:shape id="AutoShape 2" style="position:absolute;margin-left:0;margin-top:12.65pt;width:508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">
                <o:lock v:ext="edit" shapetype="f"/>
              </v:shape>
            </w:pict>
          </mc:Fallback>
        </mc:AlternateContent>
      </w:r>
      <w:r w:rsidRPr="007A4E85">
        <w:rPr>
          <w:b/>
          <w:i/>
        </w:rPr>
        <w:t xml:space="preserve">ФОРМА ЗАДАНИЯ НА </w:t>
      </w:r>
      <w:r w:rsidR="000C3D1E">
        <w:rPr>
          <w:b/>
          <w:i/>
        </w:rPr>
        <w:t>ВЫПОЛНЕНИЕ</w:t>
      </w:r>
      <w:r w:rsidRPr="007A4E85">
        <w:rPr>
          <w:b/>
          <w:i/>
        </w:rPr>
        <w:t xml:space="preserve"> </w:t>
      </w:r>
      <w:r w:rsidR="000C3D1E">
        <w:rPr>
          <w:b/>
          <w:i/>
        </w:rPr>
        <w:t>РАБОТ</w:t>
      </w:r>
    </w:p>
    <w:p w:rsidR="00710B90" w:rsidP="00710B90" w:rsidRDefault="00710B90" w14:paraId="01DBFA11" w14:textId="77777777">
      <w:pPr>
        <w:ind w:firstLine="0"/>
        <w:rPr>
          <w:b/>
          <w:i/>
        </w:rPr>
      </w:pPr>
    </w:p>
    <w:p w:rsidRPr="00093386" w:rsidR="00710B90" w:rsidP="00710B90" w:rsidRDefault="00710B90" w14:paraId="6F14FE78" w14:textId="77777777">
      <w:pPr>
        <w:ind w:firstLine="0"/>
        <w:jc w:val="center"/>
        <w:rPr>
          <w:b/>
          <w:iCs/>
        </w:rPr>
      </w:pPr>
      <w:r w:rsidRPr="00093386">
        <w:rPr>
          <w:b/>
          <w:iCs/>
        </w:rPr>
        <w:t xml:space="preserve">Задание на </w:t>
      </w:r>
      <w:r>
        <w:rPr>
          <w:b/>
          <w:iCs/>
        </w:rPr>
        <w:t>выполнение Работ</w:t>
      </w:r>
      <w:r w:rsidRPr="00093386">
        <w:rPr>
          <w:b/>
          <w:iCs/>
        </w:rPr>
        <w:t xml:space="preserve"> №__</w:t>
      </w:r>
    </w:p>
    <w:p w:rsidR="00710B90" w:rsidP="00710B90" w:rsidRDefault="00710B90" w14:paraId="13732674" w14:textId="77777777">
      <w:pPr>
        <w:ind w:firstLine="0"/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228"/>
        <w:gridCol w:w="5228"/>
      </w:tblGrid>
      <w:tr w:rsidR="00710B90" w:rsidTr="00637D3C" w14:paraId="06E1F0E7" w14:textId="77777777">
        <w:tc>
          <w:tcPr>
            <w:tcW w:w="5228" w:type="dxa"/>
          </w:tcPr>
          <w:p w:rsidRPr="00D559D5" w:rsidR="00710B90" w:rsidP="00637D3C" w:rsidRDefault="00710B90" w14:paraId="4396E710" w14:textId="77777777">
            <w:pPr>
              <w:ind w:firstLine="0"/>
              <w:jc w:val="left"/>
              <w:rPr>
                <w:bCs/>
                <w:iCs/>
              </w:rPr>
            </w:pPr>
            <w:proofErr w:type="spellStart"/>
            <w:r w:rsidRPr="00D559D5">
              <w:rPr>
                <w:bCs/>
                <w:iCs/>
              </w:rPr>
              <w:t>г.</w:t>
            </w:r>
            <w:r>
              <w:rPr>
                <w:bCs/>
                <w:iCs/>
              </w:rPr>
              <w:t>Старожилово</w:t>
            </w:r>
            <w:proofErr w:type="spellEnd"/>
          </w:p>
        </w:tc>
        <w:tc>
          <w:tcPr>
            <w:tcW w:w="5228" w:type="dxa"/>
          </w:tcPr>
          <w:p w:rsidRPr="00D559D5" w:rsidR="00710B90" w:rsidP="00637D3C" w:rsidRDefault="00710B90" w14:paraId="0F2B3020" w14:textId="77777777">
            <w:pPr>
              <w:ind w:firstLine="0"/>
              <w:jc w:val="right"/>
              <w:rPr>
                <w:bCs/>
                <w:iCs/>
              </w:rPr>
            </w:pPr>
            <w:r w:rsidRPr="00D559D5">
              <w:rPr>
                <w:bCs/>
                <w:iCs/>
              </w:rPr>
              <w:t>«_</w:t>
            </w:r>
            <w:proofErr w:type="gramStart"/>
            <w:r w:rsidRPr="00D559D5">
              <w:rPr>
                <w:bCs/>
                <w:iCs/>
              </w:rPr>
              <w:t>_»_</w:t>
            </w:r>
            <w:proofErr w:type="gramEnd"/>
            <w:r w:rsidRPr="00D559D5">
              <w:rPr>
                <w:bCs/>
                <w:iCs/>
              </w:rPr>
              <w:t>_________20__г.</w:t>
            </w:r>
          </w:p>
        </w:tc>
      </w:tr>
    </w:tbl>
    <w:p w:rsidR="00710B90" w:rsidP="00710B90" w:rsidRDefault="00710B90" w14:paraId="24E38704" w14:textId="77777777">
      <w:pPr>
        <w:ind w:firstLine="0"/>
      </w:pPr>
    </w:p>
    <w:p w:rsidR="00710B90" w:rsidP="00710B90" w:rsidRDefault="00710B90" w14:paraId="47BF67AA" w14:textId="77777777">
      <w:pPr>
        <w:rPr>
          <w:sz w:val="20"/>
          <w:szCs w:val="20"/>
        </w:rPr>
      </w:pPr>
      <w:r>
        <w:rPr>
          <w:sz w:val="20"/>
          <w:szCs w:val="20"/>
        </w:rPr>
        <w:t>________________________________</w:t>
      </w:r>
      <w:r w:rsidRPr="00B5286E">
        <w:rPr>
          <w:sz w:val="20"/>
          <w:szCs w:val="20"/>
        </w:rPr>
        <w:t xml:space="preserve">, именуемое в </w:t>
      </w:r>
      <w:proofErr w:type="gramStart"/>
      <w:r w:rsidRPr="00B5286E">
        <w:rPr>
          <w:sz w:val="20"/>
          <w:szCs w:val="20"/>
        </w:rPr>
        <w:t>дальнейшем  «</w:t>
      </w:r>
      <w:proofErr w:type="gramEnd"/>
      <w:r w:rsidRPr="00B5286E">
        <w:rPr>
          <w:sz w:val="20"/>
          <w:szCs w:val="20"/>
        </w:rPr>
        <w:t xml:space="preserve">Заказчик», в лице </w:t>
      </w:r>
      <w:r>
        <w:rPr>
          <w:sz w:val="20"/>
          <w:szCs w:val="20"/>
        </w:rPr>
        <w:t>_______________________________________</w:t>
      </w:r>
      <w:r w:rsidRPr="00B5286E">
        <w:rPr>
          <w:sz w:val="20"/>
          <w:szCs w:val="20"/>
        </w:rPr>
        <w:t xml:space="preserve"> действующе</w:t>
      </w:r>
      <w:r>
        <w:rPr>
          <w:sz w:val="20"/>
          <w:szCs w:val="20"/>
        </w:rPr>
        <w:t>го</w:t>
      </w:r>
      <w:r w:rsidRPr="00B5286E">
        <w:rPr>
          <w:sz w:val="20"/>
          <w:szCs w:val="20"/>
        </w:rPr>
        <w:t xml:space="preserve"> на основании Устава, и </w:t>
      </w:r>
    </w:p>
    <w:p w:rsidR="00710B90" w:rsidP="00710B90" w:rsidRDefault="00710B90" w14:paraId="14F8BBFA" w14:textId="77777777">
      <w:pPr>
        <w:rPr>
          <w:sz w:val="20"/>
          <w:szCs w:val="20"/>
        </w:rPr>
      </w:pPr>
      <w:r w:rsidRPr="00B5286E">
        <w:rPr>
          <w:sz w:val="20"/>
          <w:szCs w:val="20"/>
        </w:rPr>
        <w:t xml:space="preserve">Индивидуальный предприниматель </w:t>
      </w:r>
      <w:r>
        <w:rPr>
          <w:sz w:val="20"/>
          <w:szCs w:val="20"/>
        </w:rPr>
        <w:t xml:space="preserve">Хлынов Александр Андреевич</w:t>
      </w:r>
      <w:r w:rsidRPr="00B5286E">
        <w:rPr>
          <w:sz w:val="20"/>
          <w:szCs w:val="20"/>
        </w:rPr>
        <w:t xml:space="preserve"> (ИНН </w:t>
      </w:r>
      <w:r w:rsidRPr="001E30E7">
        <w:rPr>
          <w:sz w:val="20"/>
          <w:szCs w:val="20"/>
        </w:rPr>
        <w:t xml:space="preserve">622101626020</w:t>
      </w:r>
      <w:r w:rsidRPr="00B5286E">
        <w:rPr>
          <w:sz w:val="20"/>
          <w:szCs w:val="20"/>
        </w:rPr>
        <w:t xml:space="preserve">, ОГРНИП </w:t>
      </w:r>
      <w:r w:rsidRPr="001E30E7">
        <w:rPr>
          <w:sz w:val="20"/>
          <w:szCs w:val="20"/>
        </w:rPr>
        <w:t xml:space="preserve">317623400034656</w:t>
      </w:r>
      <w:proofErr w:type="gramStart"/>
      <w:r w:rsidRPr="00B5286E">
        <w:rPr>
          <w:sz w:val="20"/>
          <w:szCs w:val="20"/>
        </w:rPr>
        <w:t xml:space="preserve">) ,</w:t>
      </w:r>
      <w:proofErr w:type="gramEnd"/>
      <w:r w:rsidRPr="00B5286E">
        <w:rPr>
          <w:sz w:val="20"/>
          <w:szCs w:val="20"/>
        </w:rPr>
        <w:t xml:space="preserve"> именуемый в дальнейшем «Исполнитель», с другой стороны, в дальнейшем совместно именуемые «Стороны», а по отдельности - «Сторона», заключили настоящее Задание №__ </w:t>
      </w:r>
      <w:r>
        <w:rPr>
          <w:sz w:val="20"/>
          <w:szCs w:val="20"/>
        </w:rPr>
        <w:t xml:space="preserve"> </w:t>
      </w:r>
      <w:r w:rsidRPr="00B5286E">
        <w:rPr>
          <w:sz w:val="20"/>
          <w:szCs w:val="20"/>
        </w:rPr>
        <w:t xml:space="preserve">к Договору </w:t>
      </w:r>
      <w:r w:rsidRPr="003F29B7">
        <w:rPr>
          <w:sz w:val="20"/>
          <w:szCs w:val="20"/>
        </w:rPr>
        <w:t xml:space="preserve">№</w:t>
      </w:r>
      <w:r w:rsidRPr="003F29B7" w:rsidR="003F29B7">
        <w:rPr>
          <w:rStyle w:val="10"/>
        </w:rPr>
      </w:r>
      <w:r>
        <w:rPr>
          <w:color w:val="000000"/>
          <w:sz w:val="20"/>
          <w:szCs w:val="20"/>
        </w:rPr>
        <w:t xml:space="preserve">2YOU-080722</w:t>
      </w:r>
      <w:proofErr w:type="spellStart"/>
      <w:proofErr w:type="spellEnd"/>
      <w:r>
        <w:rPr>
          <w:sz w:val="20"/>
          <w:szCs w:val="20"/>
        </w:rPr>
        <w:t xml:space="preserve"> </w:t>
      </w:r>
      <w:r w:rsidRPr="003F29B7">
        <w:rPr>
          <w:sz w:val="20"/>
          <w:szCs w:val="20"/>
        </w:rPr>
        <w:t xml:space="preserve">от </w:t>
      </w:r>
      <w:r w:rsidRPr="003F29B7" w:rsidR="003F29B7">
        <w:rPr>
          <w:sz w:val="20"/>
          <w:szCs w:val="20"/>
        </w:rPr>
      </w:r>
      <w:r>
        <w:rPr>
          <w:color w:val="000000"/>
          <w:sz w:val="20"/>
          <w:szCs w:val="20"/>
        </w:rPr>
        <w:t xml:space="preserve">8 июля 2022</w:t>
      </w:r>
      <w:proofErr w:type="spellStart"/>
      <w:proofErr w:type="spellEnd"/>
      <w:r w:rsidRPr="00B5286E">
        <w:rPr>
          <w:sz w:val="20"/>
          <w:szCs w:val="20"/>
        </w:rPr>
        <w:t xml:space="preserve">  (далее – «Задание») о нижеследующем:</w:t>
      </w:r>
    </w:p>
    <w:p w:rsidR="00710B90" w:rsidP="00710B90" w:rsidRDefault="00710B90" w14:paraId="255029C8" w14:textId="77777777">
      <w:pPr>
        <w:rPr>
          <w:sz w:val="20"/>
          <w:szCs w:val="20"/>
        </w:rPr>
      </w:pPr>
    </w:p>
    <w:p w:rsidRPr="00B54AA1" w:rsidR="00710B90" w:rsidP="00710B90" w:rsidRDefault="00710B90" w14:paraId="0F5FADD5" w14:textId="77777777">
      <w:pPr>
        <w:pStyle w:val="a6"/>
        <w:numPr>
          <w:ilvl w:val="0"/>
          <w:numId w:val="37"/>
        </w:numPr>
        <w:rPr>
          <w:b/>
          <w:bCs/>
          <w:lang w:val="en-US"/>
        </w:rPr>
      </w:pPr>
      <w:r w:rsidRPr="00B54AA1">
        <w:rPr>
          <w:b/>
          <w:bCs/>
        </w:rPr>
        <w:t xml:space="preserve">Перечень </w:t>
      </w:r>
      <w:r w:rsidR="000C3D1E">
        <w:rPr>
          <w:b/>
          <w:bCs/>
        </w:rPr>
        <w:t>выполняемых</w:t>
      </w:r>
      <w:r w:rsidRPr="00B54AA1">
        <w:rPr>
          <w:b/>
          <w:bCs/>
        </w:rPr>
        <w:t xml:space="preserve"> Работ:</w:t>
      </w:r>
    </w:p>
    <w:p w:rsidRPr="00B54AA1" w:rsidR="00710B90" w:rsidP="00710B90" w:rsidRDefault="00710B90" w14:paraId="649C857D" w14:textId="77777777">
      <w:pPr>
        <w:ind w:firstLine="0"/>
        <w:rPr>
          <w:b/>
          <w:bCs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62"/>
        <w:gridCol w:w="9894"/>
      </w:tblGrid>
      <w:tr w:rsidR="00710B90" w:rsidTr="00637D3C" w14:paraId="70A0AFC7" w14:textId="77777777">
        <w:tc>
          <w:tcPr>
            <w:tcW w:w="562" w:type="dxa"/>
          </w:tcPr>
          <w:p w:rsidRPr="00D559D5" w:rsidR="00710B90" w:rsidP="00637D3C" w:rsidRDefault="00710B90" w14:paraId="63BA06B1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 w:rsidRPr="00D559D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9894" w:type="dxa"/>
          </w:tcPr>
          <w:p w:rsidRPr="00D559D5" w:rsidR="00710B90" w:rsidP="00637D3C" w:rsidRDefault="000C3D1E" w14:paraId="729F9EEC" w14:textId="7777777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Выполняемые</w:t>
            </w:r>
            <w:r w:rsidRPr="00D559D5" w:rsidR="00710B90">
              <w:rPr>
                <w:b/>
                <w:bCs/>
                <w:sz w:val="20"/>
                <w:szCs w:val="20"/>
              </w:rPr>
              <w:t xml:space="preserve"> Работы</w:t>
            </w:r>
          </w:p>
        </w:tc>
      </w:tr>
      <w:tr w:rsidR="00710B90" w:rsidTr="00637D3C" w14:paraId="4693FC65" w14:textId="77777777">
        <w:tc>
          <w:tcPr>
            <w:tcW w:w="562" w:type="dxa"/>
          </w:tcPr>
          <w:p w:rsidRPr="00D559D5" w:rsidR="00710B90" w:rsidP="00637D3C" w:rsidRDefault="00710B90" w14:paraId="5F8462CC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 w:rsidRPr="00D559D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894" w:type="dxa"/>
          </w:tcPr>
          <w:p w:rsidRPr="00D559D5" w:rsidR="00710B90" w:rsidP="00637D3C" w:rsidRDefault="00E46511" w14:paraId="74CF0F89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Работы</w:t>
            </w:r>
            <w:r w:rsidRPr="00D559D5" w:rsidR="00710B90">
              <w:rPr>
                <w:b/>
                <w:bCs/>
                <w:sz w:val="20"/>
                <w:szCs w:val="20"/>
              </w:rPr>
              <w:t xml:space="preserve"> по </w:t>
            </w:r>
            <w:r w:rsidRPr="00DC159F" w:rsidR="00DC159F"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созданию медиаконтента</w:t>
            </w:r>
          </w:p>
        </w:tc>
      </w:tr>
    </w:tbl>
    <w:p w:rsidRPr="00BA1CD9" w:rsidR="00710B90" w:rsidP="00710B90" w:rsidRDefault="00710B90" w14:paraId="364691D3" w14:textId="77777777">
      <w:pPr>
        <w:ind w:firstLine="0"/>
        <w:rPr>
          <w:b/>
          <w:bCs/>
          <w:sz w:val="20"/>
          <w:szCs w:val="20"/>
        </w:rPr>
      </w:pPr>
    </w:p>
    <w:p w:rsidRPr="00710B90" w:rsidR="00710B90" w:rsidP="00710B90" w:rsidRDefault="00710B90" w14:paraId="4C550B0B" w14:textId="77777777">
      <w:pPr>
        <w:pStyle w:val="a6"/>
        <w:numPr>
          <w:ilvl w:val="0"/>
          <w:numId w:val="37"/>
        </w:numPr>
        <w:rPr>
          <w:b/>
          <w:iCs/>
          <w:lang w:val="en-US"/>
        </w:rPr>
      </w:pPr>
      <w:r>
        <w:rPr>
          <w:b/>
          <w:iCs/>
        </w:rPr>
        <w:t>Объем Работ:</w:t>
      </w:r>
    </w:p>
    <w:p w:rsidR="00710B90" w:rsidP="00710B90" w:rsidRDefault="00710B90" w14:paraId="75957218" w14:textId="77777777">
      <w:pPr>
        <w:rPr>
          <w:b/>
          <w:iCs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F29B7" w:rsidTr="003F29B7" w14:paraId="6F1A9F09" w14:textId="77777777">
        <w:tc>
          <w:tcPr>
            <w:tcW w:w="2091" w:type="dxa"/>
          </w:tcPr>
          <w:p w:rsidR="003F29B7" w:rsidP="003F29B7" w:rsidRDefault="003F29B7" w14:paraId="0146FF67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D559D5">
              <w:rPr>
                <w:b/>
                <w:bCs/>
              </w:rPr>
              <w:t>№ п/п</w:t>
            </w:r>
          </w:p>
        </w:tc>
        <w:tc>
          <w:tcPr>
            <w:tcW w:w="2091" w:type="dxa"/>
          </w:tcPr>
          <w:p w:rsidR="003F29B7" w:rsidP="003F29B7" w:rsidRDefault="003F29B7" w14:paraId="1BC0CF7D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D559D5">
              <w:rPr>
                <w:b/>
                <w:bCs/>
              </w:rPr>
              <w:t xml:space="preserve">Наименование </w:t>
            </w:r>
            <w:r w:rsidR="009E153B">
              <w:rPr>
                <w:b/>
                <w:bCs/>
              </w:rPr>
              <w:t>Работ</w:t>
            </w:r>
          </w:p>
        </w:tc>
        <w:tc>
          <w:tcPr>
            <w:tcW w:w="2091" w:type="dxa"/>
          </w:tcPr>
          <w:p w:rsidR="003F29B7" w:rsidP="003F29B7" w:rsidRDefault="009E153B" w14:paraId="4EE4A34F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2091" w:type="dxa"/>
          </w:tcPr>
          <w:p w:rsidR="003F29B7" w:rsidP="003F29B7" w:rsidRDefault="009E153B" w14:paraId="3459FC2F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>
              <w:rPr>
                <w:b/>
                <w:bCs/>
              </w:rPr>
              <w:t xml:space="preserve">Даты </w:t>
            </w:r>
            <w:r w:rsidR="000C3D1E">
              <w:rPr>
                <w:b/>
                <w:bCs/>
              </w:rPr>
              <w:t>выполнения</w:t>
            </w:r>
            <w:r>
              <w:rPr>
                <w:b/>
                <w:bCs/>
              </w:rPr>
              <w:t xml:space="preserve"> Работ</w:t>
            </w:r>
          </w:p>
        </w:tc>
        <w:tc>
          <w:tcPr>
            <w:tcW w:w="2092" w:type="dxa"/>
          </w:tcPr>
          <w:p w:rsidR="003F29B7" w:rsidP="003F29B7" w:rsidRDefault="003F29B7" w14:paraId="7B2C5736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D559D5">
              <w:rPr>
                <w:b/>
                <w:bCs/>
              </w:rPr>
              <w:t>Стоимость (руб.)</w:t>
            </w:r>
          </w:p>
        </w:tc>
      </w:tr>
      <w:tr w:rsidR="003F29B7" w:rsidTr="003F29B7" w14:paraId="5AC06074" w14:textId="77777777">
        <w:tc>
          <w:tcPr>
            <w:tcW w:w="2091" w:type="dxa"/>
          </w:tcPr>
          <w:p w:rsidR="003F29B7" w:rsidP="003F29B7" w:rsidRDefault="003F29B7" w14:paraId="6B54162D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>
              <w:t>…</w:t>
            </w:r>
          </w:p>
        </w:tc>
        <w:tc>
          <w:tcPr>
            <w:tcW w:w="2091" w:type="dxa"/>
          </w:tcPr>
          <w:p w:rsidR="003F29B7" w:rsidP="003F29B7" w:rsidRDefault="003F29B7" w14:paraId="13E3AA92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6B6885">
              <w:t>…</w:t>
            </w:r>
          </w:p>
        </w:tc>
        <w:tc>
          <w:tcPr>
            <w:tcW w:w="2091" w:type="dxa"/>
          </w:tcPr>
          <w:p w:rsidR="003F29B7" w:rsidP="003F29B7" w:rsidRDefault="003F29B7" w14:paraId="20135E03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6B6885">
              <w:t>…</w:t>
            </w:r>
          </w:p>
        </w:tc>
        <w:tc>
          <w:tcPr>
            <w:tcW w:w="2091" w:type="dxa"/>
          </w:tcPr>
          <w:p w:rsidR="003F29B7" w:rsidP="003F29B7" w:rsidRDefault="003F29B7" w14:paraId="220A4AB2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6B6885">
              <w:t>…</w:t>
            </w:r>
          </w:p>
        </w:tc>
        <w:tc>
          <w:tcPr>
            <w:tcW w:w="2092" w:type="dxa"/>
          </w:tcPr>
          <w:p w:rsidR="003F29B7" w:rsidP="003F29B7" w:rsidRDefault="003F29B7" w14:paraId="7FE04B94" w14:textId="77777777">
            <w:pPr>
              <w:ind w:firstLine="0"/>
              <w:jc w:val="center"/>
              <w:rPr>
                <w:b/>
                <w:iCs/>
                <w:lang w:val="en-US"/>
              </w:rPr>
            </w:pPr>
            <w:r w:rsidRPr="006B6885">
              <w:t>…</w:t>
            </w:r>
          </w:p>
        </w:tc>
      </w:tr>
    </w:tbl>
    <w:p w:rsidRPr="00710B90" w:rsidR="003F29B7" w:rsidP="00710B90" w:rsidRDefault="003F29B7" w14:paraId="21412D5D" w14:textId="77777777">
      <w:pPr>
        <w:rPr>
          <w:b/>
          <w:iCs/>
          <w:lang w:val="en-US"/>
        </w:rPr>
      </w:pPr>
    </w:p>
    <w:p w:rsidR="00710B90" w:rsidP="00710B90" w:rsidRDefault="00710B90" w14:paraId="5C761FDA" w14:textId="77777777">
      <w:pPr>
        <w:ind w:firstLine="0"/>
      </w:pPr>
    </w:p>
    <w:p w:rsidRPr="00874FD1" w:rsidR="00710B90" w:rsidP="00710B90" w:rsidRDefault="00710B90" w14:paraId="3AB0CA95" w14:textId="77777777">
      <w:pPr>
        <w:pStyle w:val="a6"/>
        <w:numPr>
          <w:ilvl w:val="0"/>
          <w:numId w:val="37"/>
        </w:numPr>
        <w:rPr>
          <w:b/>
          <w:bCs/>
          <w:lang w:val="en-US"/>
        </w:rPr>
      </w:pPr>
      <w:r w:rsidRPr="00874FD1">
        <w:rPr>
          <w:b/>
          <w:bCs/>
        </w:rPr>
        <w:t>Подписи Сторон:</w:t>
      </w:r>
    </w:p>
    <w:p w:rsidRPr="00874FD1" w:rsidR="00710B90" w:rsidP="00710B90" w:rsidRDefault="00710B90" w14:paraId="2B588E8C" w14:textId="77777777">
      <w:pPr>
        <w:ind w:firstLine="0"/>
        <w:rPr>
          <w:b/>
          <w:bCs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228"/>
        <w:gridCol w:w="5228"/>
      </w:tblGrid>
      <w:tr w:rsidR="00710B90" w:rsidTr="00637D3C" w14:paraId="6A1FD7BD" w14:textId="77777777">
        <w:trPr>
          <w:trHeight w:val="510"/>
        </w:trPr>
        <w:tc>
          <w:tcPr>
            <w:tcW w:w="5228" w:type="dxa"/>
          </w:tcPr>
          <w:p w:rsidRPr="00D559D5" w:rsidR="00710B90" w:rsidP="00637D3C" w:rsidRDefault="00710B90" w14:paraId="7F615138" w14:textId="77777777">
            <w:pPr>
              <w:ind w:firstLine="0"/>
              <w:rPr>
                <w:b/>
                <w:bCs/>
              </w:rPr>
            </w:pPr>
            <w:r w:rsidRPr="00D559D5">
              <w:rPr>
                <w:b/>
                <w:bCs/>
              </w:rPr>
              <w:t>От Исполнителя:</w:t>
            </w:r>
          </w:p>
        </w:tc>
        <w:tc>
          <w:tcPr>
            <w:tcW w:w="5228" w:type="dxa"/>
          </w:tcPr>
          <w:p w:rsidRPr="00D559D5" w:rsidR="00710B90" w:rsidP="00637D3C" w:rsidRDefault="00710B90" w14:paraId="5375D2AB" w14:textId="77777777">
            <w:pPr>
              <w:ind w:firstLine="0"/>
              <w:rPr>
                <w:b/>
                <w:bCs/>
              </w:rPr>
            </w:pPr>
            <w:r w:rsidRPr="00D559D5">
              <w:rPr>
                <w:b/>
                <w:bCs/>
              </w:rPr>
              <w:t>От Заказчика:</w:t>
            </w:r>
          </w:p>
        </w:tc>
      </w:tr>
      <w:tr w:rsidR="00710B90" w:rsidTr="00637D3C" w14:paraId="2C58F4F0" w14:textId="77777777">
        <w:trPr>
          <w:trHeight w:val="510"/>
        </w:trPr>
        <w:tc>
          <w:tcPr>
            <w:tcW w:w="5228" w:type="dxa"/>
          </w:tcPr>
          <w:p w:rsidR="00710B90" w:rsidP="00637D3C" w:rsidRDefault="00710B90" w14:paraId="62A463E5" w14:textId="77777777">
            <w:pPr>
              <w:ind w:firstLine="0"/>
            </w:pPr>
            <w:r>
              <w:t>Индивидуальный предприниматель</w:t>
            </w:r>
          </w:p>
        </w:tc>
        <w:tc>
          <w:tcPr>
            <w:tcW w:w="5228" w:type="dxa"/>
          </w:tcPr>
          <w:p w:rsidR="00710B90" w:rsidP="00637D3C" w:rsidRDefault="00710B90" w14:paraId="57993A28" w14:textId="77777777">
            <w:pPr>
              <w:ind w:firstLine="0"/>
            </w:pPr>
          </w:p>
        </w:tc>
      </w:tr>
      <w:tr w:rsidR="00710B90" w:rsidTr="00637D3C" w14:paraId="603C608B" w14:textId="77777777">
        <w:trPr>
          <w:trHeight w:val="510"/>
        </w:trPr>
        <w:tc>
          <w:tcPr>
            <w:tcW w:w="5228" w:type="dxa"/>
          </w:tcPr>
          <w:p w:rsidR="00710B90" w:rsidP="00637D3C" w:rsidRDefault="00710B90" w14:paraId="6BB95DF2" w14:textId="77777777">
            <w:pPr>
              <w:ind w:firstLine="0"/>
            </w:pPr>
          </w:p>
          <w:p w:rsidR="00710B90" w:rsidP="00637D3C" w:rsidRDefault="00710B90" w14:paraId="4156070C" w14:textId="77777777">
            <w:pPr>
              <w:ind w:firstLine="0"/>
            </w:pPr>
            <w:r>
              <w:t xml:space="preserve">____________________________ / Хлынов </w:t>
            </w:r>
            <w:proofErr w:type="gramStart"/>
            <w:r>
              <w:t>А.А.</w:t>
            </w:r>
            <w:proofErr w:type="gramEnd"/>
          </w:p>
        </w:tc>
        <w:tc>
          <w:tcPr>
            <w:tcW w:w="5228" w:type="dxa"/>
          </w:tcPr>
          <w:p w:rsidR="00710B90" w:rsidP="00637D3C" w:rsidRDefault="00710B90" w14:paraId="1C593433" w14:textId="77777777">
            <w:pPr>
              <w:ind w:firstLine="0"/>
            </w:pPr>
          </w:p>
          <w:p w:rsidR="00710B90" w:rsidP="00637D3C" w:rsidRDefault="00710B90" w14:paraId="25343E07" w14:textId="77777777">
            <w:pPr>
              <w:ind w:firstLine="0"/>
            </w:pPr>
            <w:r>
              <w:t xml:space="preserve">____________________________ / </w:t>
            </w:r>
          </w:p>
        </w:tc>
      </w:tr>
    </w:tbl>
    <w:p w:rsidR="00710B90" w:rsidP="00710B90" w:rsidRDefault="00710B90" w14:paraId="075091B6" w14:textId="77777777">
      <w:pPr>
        <w:ind w:firstLine="0"/>
      </w:pPr>
    </w:p>
    <w:p w:rsidR="00710B90" w:rsidP="00710B90" w:rsidRDefault="00710B90" w14:paraId="38F2A518" w14:textId="77777777">
      <w:pPr>
        <w:ind w:firstLine="0"/>
        <w:jc w:val="left"/>
      </w:pPr>
    </w:p>
    <w:p w:rsidR="00710B90" w:rsidP="00710B90" w:rsidRDefault="00710B90" w14:paraId="4FB4697A" w14:textId="77777777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E3977E0" wp14:anchorId="73A5E46F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57950" cy="635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style="position:absolute;margin-left:0;margin-top:8.4pt;width:508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" w14:anchorId="1D38EEB8">
                <o:lock v:ext="edit" shapetype="f"/>
              </v:shape>
            </w:pict>
          </mc:Fallback>
        </mc:AlternateContent>
      </w:r>
    </w:p>
    <w:p w:rsidR="00710B90" w:rsidP="00710B90" w:rsidRDefault="00710B90" w14:paraId="573F4C67" w14:textId="77777777">
      <w:pPr>
        <w:ind w:firstLine="0"/>
        <w:rPr>
          <w:b/>
          <w:bCs/>
        </w:rPr>
      </w:pPr>
    </w:p>
    <w:p w:rsidR="00710B90" w:rsidP="00710B90" w:rsidRDefault="00710B90" w14:paraId="3262F884" w14:textId="77777777">
      <w:pPr>
        <w:jc w:val="center"/>
        <w:rPr>
          <w:b/>
          <w:bCs/>
        </w:rPr>
      </w:pPr>
    </w:p>
    <w:p w:rsidRPr="00236830" w:rsidR="00710B90" w:rsidP="00710B90" w:rsidRDefault="00710B90" w14:paraId="19E4A56A" w14:textId="77777777">
      <w:pPr>
        <w:jc w:val="center"/>
        <w:rPr>
          <w:b/>
          <w:bCs/>
          <w:sz w:val="24"/>
          <w:szCs w:val="24"/>
        </w:rPr>
      </w:pPr>
      <w:r w:rsidRPr="00236830">
        <w:rPr>
          <w:b/>
          <w:bCs/>
          <w:sz w:val="24"/>
          <w:szCs w:val="24"/>
        </w:rPr>
        <w:t>Форма согласована:</w:t>
      </w:r>
    </w:p>
    <w:p w:rsidR="00710B90" w:rsidP="00710B90" w:rsidRDefault="00710B90" w14:paraId="73AA9597" w14:textId="77777777">
      <w:pPr>
        <w:jc w:val="center"/>
        <w:rPr>
          <w:b/>
          <w:bCs/>
        </w:rPr>
      </w:pPr>
    </w:p>
    <w:p w:rsidR="00710B90" w:rsidP="00710B90" w:rsidRDefault="00710B90" w14:paraId="7239C9FF" w14:textId="77777777">
      <w:pPr>
        <w:jc w:val="center"/>
        <w:rPr>
          <w:b/>
          <w:b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228"/>
        <w:gridCol w:w="5228"/>
      </w:tblGrid>
      <w:tr w:rsidR="00710B90" w:rsidTr="00637D3C" w14:paraId="23293D26" w14:textId="77777777">
        <w:trPr>
          <w:trHeight w:val="567"/>
        </w:trPr>
        <w:tc>
          <w:tcPr>
            <w:tcW w:w="5228" w:type="dxa"/>
          </w:tcPr>
          <w:p w:rsidRPr="00D559D5" w:rsidR="00710B90" w:rsidP="00637D3C" w:rsidRDefault="00710B90" w14:paraId="2E073D7D" w14:textId="77777777">
            <w:pPr>
              <w:ind w:firstLine="0"/>
              <w:jc w:val="left"/>
              <w:rPr>
                <w:b/>
                <w:bCs/>
              </w:rPr>
            </w:pPr>
            <w:r w:rsidRPr="00D559D5">
              <w:rPr>
                <w:b/>
                <w:bCs/>
              </w:rPr>
              <w:t>От Исполнителя:</w:t>
            </w:r>
          </w:p>
        </w:tc>
        <w:tc>
          <w:tcPr>
            <w:tcW w:w="5228" w:type="dxa"/>
          </w:tcPr>
          <w:p w:rsidRPr="00D559D5" w:rsidR="00710B90" w:rsidP="00637D3C" w:rsidRDefault="00710B90" w14:paraId="66CEB601" w14:textId="77777777">
            <w:pPr>
              <w:ind w:firstLine="0"/>
              <w:jc w:val="left"/>
              <w:rPr>
                <w:b/>
                <w:bCs/>
              </w:rPr>
            </w:pPr>
            <w:r w:rsidRPr="00D559D5">
              <w:rPr>
                <w:b/>
                <w:bCs/>
              </w:rPr>
              <w:t>От Заказчика:</w:t>
            </w:r>
          </w:p>
        </w:tc>
      </w:tr>
      <w:tr w:rsidR="00710B90" w:rsidTr="00637D3C" w14:paraId="4C8CD65C" w14:textId="77777777">
        <w:trPr>
          <w:trHeight w:val="567"/>
        </w:trPr>
        <w:tc>
          <w:tcPr>
            <w:tcW w:w="5228" w:type="dxa"/>
          </w:tcPr>
          <w:p w:rsidRPr="00874FD1" w:rsidR="00710B90" w:rsidP="00637D3C" w:rsidRDefault="003F29B7" w14:paraId="001BAD28" w14:textId="77777777">
            <w:pPr>
              <w:ind w:firstLine="0"/>
              <w:jc w:val="left"/>
            </w:pPr>
            <w:r>
              <w:rPr>
                <w:noProof/>
              </w:rPr>
            </w:r>
            <w:r w:rsidR="00710B90">
              <w:t>Индивидуальный предприниматель</w:t>
            </w:r>
          </w:p>
        </w:tc>
        <w:tc>
          <w:tcPr>
            <w:tcW w:w="5228" w:type="dxa"/>
          </w:tcPr>
          <w:p w:rsidRPr="00874FD1" w:rsidR="00710B90" w:rsidP="00637D3C" w:rsidRDefault="00710B90" w14:paraId="40CE7C8C" w14:textId="77777777">
            <w:pPr>
              <w:ind w:firstLine="0"/>
              <w:jc w:val="left"/>
            </w:pPr>
          </w:p>
        </w:tc>
      </w:tr>
      <w:tr w:rsidR="00710B90" w:rsidTr="00637D3C" w14:paraId="4EF6E47A" w14:textId="77777777">
        <w:trPr>
          <w:trHeight w:val="567"/>
        </w:trPr>
        <w:tc>
          <w:tcPr>
            <w:tcW w:w="5228" w:type="dxa"/>
          </w:tcPr>
          <w:p w:rsidR="00710B90" w:rsidP="00637D3C" w:rsidRDefault="00710B90" w14:paraId="520864EE" w14:textId="77777777">
            <w:pPr>
              <w:ind w:firstLine="0"/>
              <w:jc w:val="left"/>
            </w:pPr>
            <w:r>
              <w:rPr>
                <w:noProof/>
              </w:rPr>
            </w:r>
          </w:p>
          <w:p w:rsidRPr="00874FD1" w:rsidR="00710B90" w:rsidP="00637D3C" w:rsidRDefault="00710B90" w14:paraId="2714F2AD" w14:textId="77777777">
            <w:pPr>
              <w:ind w:firstLine="0"/>
              <w:jc w:val="left"/>
            </w:pPr>
            <w:r w:rsidRPr="00874FD1">
              <w:t xml:space="preserve">____________________________ / </w:t>
            </w:r>
            <w:r>
              <w:t xml:space="preserve">Хлынов </w:t>
            </w:r>
            <w:proofErr w:type="gramStart"/>
            <w:r>
              <w:t>А.А.</w:t>
            </w:r>
            <w:proofErr w:type="gramEnd"/>
          </w:p>
        </w:tc>
        <w:tc>
          <w:tcPr>
            <w:tcW w:w="5228" w:type="dxa"/>
          </w:tcPr>
          <w:p w:rsidR="00710B90" w:rsidP="00637D3C" w:rsidRDefault="00710B90" w14:paraId="69AEA61F" w14:textId="77777777">
            <w:pPr>
              <w:ind w:firstLine="0"/>
              <w:jc w:val="left"/>
            </w:pPr>
          </w:p>
          <w:p w:rsidRPr="00874FD1" w:rsidR="00710B90" w:rsidP="00637D3C" w:rsidRDefault="00710B90" w14:paraId="6C27D3D8" w14:textId="77777777">
            <w:pPr>
              <w:ind w:firstLine="0"/>
              <w:jc w:val="left"/>
            </w:pPr>
            <w:r w:rsidRPr="00874FD1">
              <w:t xml:space="preserve">____________________________ / </w:t>
            </w:r>
          </w:p>
        </w:tc>
      </w:tr>
      <w:tr w:rsidR="00710B90" w:rsidTr="00637D3C" w14:paraId="6523EE48" w14:textId="77777777">
        <w:trPr>
          <w:trHeight w:val="567"/>
        </w:trPr>
        <w:tc>
          <w:tcPr>
            <w:tcW w:w="5228" w:type="dxa"/>
          </w:tcPr>
          <w:p w:rsidRPr="00874FD1" w:rsidR="00710B90" w:rsidP="00637D3C" w:rsidRDefault="00710B90" w14:paraId="70A80272" w14:textId="77777777">
            <w:pPr>
              <w:ind w:firstLine="0"/>
              <w:jc w:val="left"/>
            </w:pPr>
            <w:r>
              <w:t xml:space="preserve">                     </w:t>
            </w:r>
            <w:proofErr w:type="spellStart"/>
            <w:r w:rsidRPr="00874FD1">
              <w:t>м.п</w:t>
            </w:r>
            <w:proofErr w:type="spellEnd"/>
            <w:r w:rsidRPr="00874FD1">
              <w:t>.</w:t>
            </w:r>
          </w:p>
        </w:tc>
        <w:tc>
          <w:tcPr>
            <w:tcW w:w="5228" w:type="dxa"/>
          </w:tcPr>
          <w:p w:rsidRPr="00D559D5" w:rsidR="00710B90" w:rsidP="00637D3C" w:rsidRDefault="00710B90" w14:paraId="7872BF5B" w14:textId="77777777">
            <w:pPr>
              <w:ind w:firstLine="0"/>
              <w:jc w:val="left"/>
              <w:rPr>
                <w:b/>
                <w:bCs/>
              </w:rPr>
            </w:pPr>
            <w:r>
              <w:t xml:space="preserve">                         </w:t>
            </w:r>
            <w:proofErr w:type="spellStart"/>
            <w:r w:rsidRPr="00874FD1">
              <w:t>м.п</w:t>
            </w:r>
            <w:proofErr w:type="spellEnd"/>
            <w:r w:rsidRPr="00874FD1">
              <w:t>.</w:t>
            </w:r>
          </w:p>
        </w:tc>
      </w:tr>
    </w:tbl>
    <w:p w:rsidR="003F29B7" w:rsidP="003F29B7" w:rsidRDefault="003F29B7" w14:paraId="2E793379" w14:textId="77777777">
      <w:pPr>
        <w:ind w:firstLine="0"/>
      </w:pPr>
    </w:p>
    <w:p w:rsidR="003F29B7" w:rsidP="00301979" w:rsidRDefault="003F29B7" w14:paraId="7AB87156" w14:textId="77777777">
      <w:pPr>
        <w:jc w:val="right"/>
      </w:pPr>
    </w:p>
    <w:p w:rsidR="003F29B7" w:rsidP="00301979" w:rsidRDefault="003F29B7" w14:paraId="10E0DBEB" w14:textId="77777777">
      <w:pPr>
        <w:jc w:val="right"/>
      </w:pPr>
    </w:p>
    <w:p w:rsidR="00301979" w:rsidP="00542680" w:rsidRDefault="00301979" w14:paraId="1D617A99" w14:textId="77777777">
      <w:pPr>
        <w:ind w:firstLine="0"/>
      </w:pPr>
    </w:p>
    <w:sectPr w:rsidR="00301979" w:rsidSect="0000408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D074" w14:textId="77777777" w:rsidR="0057740E" w:rsidRDefault="0057740E" w:rsidP="004E4743">
      <w:r>
        <w:separator/>
      </w:r>
    </w:p>
  </w:endnote>
  <w:endnote w:type="continuationSeparator" w:id="0">
    <w:p w14:paraId="140F0354" w14:textId="77777777" w:rsidR="0057740E" w:rsidRDefault="0057740E" w:rsidP="004E4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F77" w:rsidRDefault="00420F77" w14:paraId="63C05860" w14:textId="77777777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196F11">
      <w:rPr>
        <w:noProof/>
      </w:rPr>
      <w:t>1</w:t>
    </w:r>
    <w:r>
      <w:fldChar w:fldCharType="end"/>
    </w:r>
    <w:r>
      <w:t xml:space="preserve"> из </w:t>
    </w:r>
    <w:r w:rsidR="00542680">
      <w:t>5</w:t>
    </w:r>
  </w:p>
  <w:p w:rsidR="00183892" w:rsidP="004E4743" w:rsidRDefault="00183892" w14:paraId="650B3BC1" w14:textId="777777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8675" w14:textId="77777777" w:rsidR="0057740E" w:rsidRDefault="0057740E" w:rsidP="004E4743">
      <w:r>
        <w:separator/>
      </w:r>
    </w:p>
  </w:footnote>
  <w:footnote w:type="continuationSeparator" w:id="0">
    <w:p w14:paraId="62724CDF" w14:textId="77777777" w:rsidR="0057740E" w:rsidRDefault="0057740E" w:rsidP="004E4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DF779E"/>
    <w:multiLevelType w:val="hybridMultilevel"/>
    <w:tmpl w:val="58D43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5749D"/>
    <w:multiLevelType w:val="multilevel"/>
    <w:tmpl w:val="F12251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346DFF"/>
    <w:multiLevelType w:val="multilevel"/>
    <w:tmpl w:val="2BE2F8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E139D1"/>
    <w:multiLevelType w:val="multilevel"/>
    <w:tmpl w:val="00B0B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A186820"/>
    <w:multiLevelType w:val="multilevel"/>
    <w:tmpl w:val="93081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837C7F"/>
    <w:multiLevelType w:val="multilevel"/>
    <w:tmpl w:val="BDF60F9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9970DD"/>
    <w:multiLevelType w:val="multilevel"/>
    <w:tmpl w:val="00B0BE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87C03EB"/>
    <w:multiLevelType w:val="hybridMultilevel"/>
    <w:tmpl w:val="D6A4009A"/>
    <w:lvl w:ilvl="0" w:tplc="E5104E5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B81633F"/>
    <w:multiLevelType w:val="multilevel"/>
    <w:tmpl w:val="7FE4BC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DB1B21"/>
    <w:multiLevelType w:val="multilevel"/>
    <w:tmpl w:val="0D641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23175E0"/>
    <w:multiLevelType w:val="multilevel"/>
    <w:tmpl w:val="7FE4BC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9B12E6"/>
    <w:multiLevelType w:val="multilevel"/>
    <w:tmpl w:val="62E4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F58F6"/>
    <w:multiLevelType w:val="multilevel"/>
    <w:tmpl w:val="455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72DBE"/>
    <w:multiLevelType w:val="multilevel"/>
    <w:tmpl w:val="2A0A35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CDD3AA6"/>
    <w:multiLevelType w:val="multilevel"/>
    <w:tmpl w:val="24A419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7A07C52"/>
    <w:multiLevelType w:val="multilevel"/>
    <w:tmpl w:val="4368824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A645A1"/>
    <w:multiLevelType w:val="multilevel"/>
    <w:tmpl w:val="00B0BE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8FB1866"/>
    <w:multiLevelType w:val="multilevel"/>
    <w:tmpl w:val="00B0B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9C05E23"/>
    <w:multiLevelType w:val="multilevel"/>
    <w:tmpl w:val="6D1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274BE"/>
    <w:multiLevelType w:val="hybridMultilevel"/>
    <w:tmpl w:val="FCFCF008"/>
    <w:lvl w:ilvl="0" w:tplc="EDCC363C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2" w15:restartNumberingAfterBreak="0">
    <w:nsid w:val="652E675E"/>
    <w:multiLevelType w:val="multilevel"/>
    <w:tmpl w:val="870E8A3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E25E05"/>
    <w:multiLevelType w:val="multilevel"/>
    <w:tmpl w:val="58A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E14C1"/>
    <w:multiLevelType w:val="multilevel"/>
    <w:tmpl w:val="00B0BE1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893459"/>
    <w:multiLevelType w:val="multilevel"/>
    <w:tmpl w:val="109C7F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B9D3E72"/>
    <w:multiLevelType w:val="multilevel"/>
    <w:tmpl w:val="BF8049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33F0394"/>
    <w:multiLevelType w:val="multilevel"/>
    <w:tmpl w:val="CB26F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4F41837"/>
    <w:multiLevelType w:val="multilevel"/>
    <w:tmpl w:val="00B0BE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F8F68F9"/>
    <w:multiLevelType w:val="multilevel"/>
    <w:tmpl w:val="00B0BE1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25"/>
  </w:num>
  <w:num w:numId="4">
    <w:abstractNumId w:val="4"/>
  </w:num>
  <w:num w:numId="5">
    <w:abstractNumId w:val="3"/>
  </w:num>
  <w:num w:numId="6">
    <w:abstractNumId w:val="12"/>
  </w:num>
  <w:num w:numId="7">
    <w:abstractNumId w:val="7"/>
  </w:num>
  <w:num w:numId="8">
    <w:abstractNumId w:val="22"/>
  </w:num>
  <w:num w:numId="9">
    <w:abstractNumId w:val="5"/>
  </w:num>
  <w:num w:numId="10">
    <w:abstractNumId w:val="6"/>
  </w:num>
  <w:num w:numId="11">
    <w:abstractNumId w:val="26"/>
  </w:num>
  <w:num w:numId="12">
    <w:abstractNumId w:val="27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23"/>
  </w:num>
  <w:num w:numId="18">
    <w:abstractNumId w:val="20"/>
  </w:num>
  <w:num w:numId="19">
    <w:abstractNumId w:val="10"/>
  </w:num>
  <w:num w:numId="20">
    <w:abstractNumId w:val="11"/>
  </w:num>
  <w:num w:numId="21">
    <w:abstractNumId w:val="3"/>
  </w:num>
  <w:num w:numId="22">
    <w:abstractNumId w:val="3"/>
  </w:num>
  <w:num w:numId="23">
    <w:abstractNumId w:val="3"/>
  </w:num>
  <w:num w:numId="24">
    <w:abstractNumId w:val="8"/>
  </w:num>
  <w:num w:numId="25">
    <w:abstractNumId w:val="18"/>
  </w:num>
  <w:num w:numId="26">
    <w:abstractNumId w:val="3"/>
  </w:num>
  <w:num w:numId="27">
    <w:abstractNumId w:val="29"/>
  </w:num>
  <w:num w:numId="28">
    <w:abstractNumId w:val="19"/>
  </w:num>
  <w:num w:numId="29">
    <w:abstractNumId w:val="28"/>
  </w:num>
  <w:num w:numId="30">
    <w:abstractNumId w:val="24"/>
  </w:num>
  <w:num w:numId="31">
    <w:abstractNumId w:val="3"/>
  </w:num>
  <w:num w:numId="32">
    <w:abstractNumId w:val="3"/>
  </w:num>
  <w:num w:numId="3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"/>
  </w:num>
  <w:num w:numId="36">
    <w:abstractNumId w:val="3"/>
  </w:num>
  <w:num w:numId="3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5"/>
    <w:rsid w:val="00001B83"/>
    <w:rsid w:val="00003661"/>
    <w:rsid w:val="00004085"/>
    <w:rsid w:val="00005B0C"/>
    <w:rsid w:val="00005E86"/>
    <w:rsid w:val="00011C11"/>
    <w:rsid w:val="00016AF7"/>
    <w:rsid w:val="00033EA0"/>
    <w:rsid w:val="00037C52"/>
    <w:rsid w:val="00040769"/>
    <w:rsid w:val="00041349"/>
    <w:rsid w:val="000434F6"/>
    <w:rsid w:val="00044E92"/>
    <w:rsid w:val="000468B9"/>
    <w:rsid w:val="0005144E"/>
    <w:rsid w:val="00056CB1"/>
    <w:rsid w:val="000618F3"/>
    <w:rsid w:val="00066B14"/>
    <w:rsid w:val="000678D3"/>
    <w:rsid w:val="00070B08"/>
    <w:rsid w:val="0007523A"/>
    <w:rsid w:val="00075CFB"/>
    <w:rsid w:val="0007671B"/>
    <w:rsid w:val="000843EE"/>
    <w:rsid w:val="0008597F"/>
    <w:rsid w:val="000860FA"/>
    <w:rsid w:val="00086849"/>
    <w:rsid w:val="00090639"/>
    <w:rsid w:val="0009212F"/>
    <w:rsid w:val="000952BD"/>
    <w:rsid w:val="000964C9"/>
    <w:rsid w:val="000A1573"/>
    <w:rsid w:val="000A6E1A"/>
    <w:rsid w:val="000C3D1E"/>
    <w:rsid w:val="000C621F"/>
    <w:rsid w:val="000D09BD"/>
    <w:rsid w:val="000D1344"/>
    <w:rsid w:val="000D286B"/>
    <w:rsid w:val="000D4AD9"/>
    <w:rsid w:val="000E2ECF"/>
    <w:rsid w:val="000F0DFC"/>
    <w:rsid w:val="00111FDF"/>
    <w:rsid w:val="00115AEF"/>
    <w:rsid w:val="0013474C"/>
    <w:rsid w:val="00135317"/>
    <w:rsid w:val="00136CB3"/>
    <w:rsid w:val="001462A0"/>
    <w:rsid w:val="00156FD9"/>
    <w:rsid w:val="00157268"/>
    <w:rsid w:val="001575AD"/>
    <w:rsid w:val="00160749"/>
    <w:rsid w:val="00161EBD"/>
    <w:rsid w:val="00166365"/>
    <w:rsid w:val="00167CEB"/>
    <w:rsid w:val="00174CEF"/>
    <w:rsid w:val="00176CA6"/>
    <w:rsid w:val="001772DE"/>
    <w:rsid w:val="001833A4"/>
    <w:rsid w:val="00183892"/>
    <w:rsid w:val="001858B4"/>
    <w:rsid w:val="00195B30"/>
    <w:rsid w:val="0019638F"/>
    <w:rsid w:val="00196F11"/>
    <w:rsid w:val="001A153A"/>
    <w:rsid w:val="001A3CF5"/>
    <w:rsid w:val="001A3D08"/>
    <w:rsid w:val="001A7EDE"/>
    <w:rsid w:val="001B0078"/>
    <w:rsid w:val="001B4578"/>
    <w:rsid w:val="001D5A91"/>
    <w:rsid w:val="001E2EE8"/>
    <w:rsid w:val="001E4EA7"/>
    <w:rsid w:val="001F03B8"/>
    <w:rsid w:val="001F3297"/>
    <w:rsid w:val="001F4362"/>
    <w:rsid w:val="00201774"/>
    <w:rsid w:val="00202C39"/>
    <w:rsid w:val="00215010"/>
    <w:rsid w:val="002167AB"/>
    <w:rsid w:val="002342C5"/>
    <w:rsid w:val="00237B6D"/>
    <w:rsid w:val="002420C2"/>
    <w:rsid w:val="00244CA2"/>
    <w:rsid w:val="002459FC"/>
    <w:rsid w:val="0024693E"/>
    <w:rsid w:val="0024766C"/>
    <w:rsid w:val="00252C40"/>
    <w:rsid w:val="0026233E"/>
    <w:rsid w:val="002825FA"/>
    <w:rsid w:val="00291E83"/>
    <w:rsid w:val="00295FA6"/>
    <w:rsid w:val="00297F24"/>
    <w:rsid w:val="002A2038"/>
    <w:rsid w:val="002A314A"/>
    <w:rsid w:val="002A3FFA"/>
    <w:rsid w:val="002A5829"/>
    <w:rsid w:val="002A7699"/>
    <w:rsid w:val="002B4444"/>
    <w:rsid w:val="002C2889"/>
    <w:rsid w:val="002C2C61"/>
    <w:rsid w:val="002C43B2"/>
    <w:rsid w:val="002C6210"/>
    <w:rsid w:val="002D1A61"/>
    <w:rsid w:val="002E2F44"/>
    <w:rsid w:val="002F561C"/>
    <w:rsid w:val="002F5A4D"/>
    <w:rsid w:val="0030012B"/>
    <w:rsid w:val="00301979"/>
    <w:rsid w:val="00302901"/>
    <w:rsid w:val="00303FF8"/>
    <w:rsid w:val="00305B5D"/>
    <w:rsid w:val="00306C0A"/>
    <w:rsid w:val="003100F8"/>
    <w:rsid w:val="0031165D"/>
    <w:rsid w:val="00337E23"/>
    <w:rsid w:val="0036006D"/>
    <w:rsid w:val="00361A9C"/>
    <w:rsid w:val="00367212"/>
    <w:rsid w:val="0037164A"/>
    <w:rsid w:val="00375500"/>
    <w:rsid w:val="00377190"/>
    <w:rsid w:val="003819F9"/>
    <w:rsid w:val="00386637"/>
    <w:rsid w:val="00395183"/>
    <w:rsid w:val="003A179A"/>
    <w:rsid w:val="003A39B1"/>
    <w:rsid w:val="003B37CD"/>
    <w:rsid w:val="003B4B4A"/>
    <w:rsid w:val="003B781C"/>
    <w:rsid w:val="003C2845"/>
    <w:rsid w:val="003D48E5"/>
    <w:rsid w:val="003F03FC"/>
    <w:rsid w:val="003F0432"/>
    <w:rsid w:val="003F05B4"/>
    <w:rsid w:val="003F06A0"/>
    <w:rsid w:val="003F0A80"/>
    <w:rsid w:val="003F29B7"/>
    <w:rsid w:val="003F5609"/>
    <w:rsid w:val="003F6344"/>
    <w:rsid w:val="00403A61"/>
    <w:rsid w:val="00405DBE"/>
    <w:rsid w:val="00411FF2"/>
    <w:rsid w:val="00413455"/>
    <w:rsid w:val="004162CB"/>
    <w:rsid w:val="00416637"/>
    <w:rsid w:val="004166C0"/>
    <w:rsid w:val="00417D8F"/>
    <w:rsid w:val="00420F77"/>
    <w:rsid w:val="0042271B"/>
    <w:rsid w:val="00435C27"/>
    <w:rsid w:val="004427BA"/>
    <w:rsid w:val="00446401"/>
    <w:rsid w:val="00460FA1"/>
    <w:rsid w:val="00461A22"/>
    <w:rsid w:val="004634DD"/>
    <w:rsid w:val="00465210"/>
    <w:rsid w:val="00473B36"/>
    <w:rsid w:val="004744A1"/>
    <w:rsid w:val="004778A1"/>
    <w:rsid w:val="00477F8C"/>
    <w:rsid w:val="004823C9"/>
    <w:rsid w:val="00496C72"/>
    <w:rsid w:val="00497CC3"/>
    <w:rsid w:val="004A05F3"/>
    <w:rsid w:val="004B1DCF"/>
    <w:rsid w:val="004B2EB9"/>
    <w:rsid w:val="004B3166"/>
    <w:rsid w:val="004B4980"/>
    <w:rsid w:val="004C1B84"/>
    <w:rsid w:val="004C3088"/>
    <w:rsid w:val="004D507A"/>
    <w:rsid w:val="004E2441"/>
    <w:rsid w:val="004E4743"/>
    <w:rsid w:val="004E4990"/>
    <w:rsid w:val="004F2AAE"/>
    <w:rsid w:val="005015BF"/>
    <w:rsid w:val="005110D5"/>
    <w:rsid w:val="0051170A"/>
    <w:rsid w:val="005120C4"/>
    <w:rsid w:val="005167A8"/>
    <w:rsid w:val="00520EEF"/>
    <w:rsid w:val="00521702"/>
    <w:rsid w:val="0052577C"/>
    <w:rsid w:val="0052585B"/>
    <w:rsid w:val="00530824"/>
    <w:rsid w:val="005336A3"/>
    <w:rsid w:val="00534816"/>
    <w:rsid w:val="00540F9D"/>
    <w:rsid w:val="00542680"/>
    <w:rsid w:val="00542A3E"/>
    <w:rsid w:val="00547D69"/>
    <w:rsid w:val="005500B8"/>
    <w:rsid w:val="00550B66"/>
    <w:rsid w:val="0055522C"/>
    <w:rsid w:val="00571DBC"/>
    <w:rsid w:val="00573051"/>
    <w:rsid w:val="00574F56"/>
    <w:rsid w:val="005766DB"/>
    <w:rsid w:val="0057740E"/>
    <w:rsid w:val="00577B26"/>
    <w:rsid w:val="00577C2E"/>
    <w:rsid w:val="0058294E"/>
    <w:rsid w:val="005975BB"/>
    <w:rsid w:val="00597E96"/>
    <w:rsid w:val="005A0426"/>
    <w:rsid w:val="005A2BEE"/>
    <w:rsid w:val="005A3AAB"/>
    <w:rsid w:val="005B1786"/>
    <w:rsid w:val="005B22BD"/>
    <w:rsid w:val="005B3BF2"/>
    <w:rsid w:val="005B7679"/>
    <w:rsid w:val="005C0F76"/>
    <w:rsid w:val="005D22AF"/>
    <w:rsid w:val="005D6103"/>
    <w:rsid w:val="005D78C5"/>
    <w:rsid w:val="005F0AE0"/>
    <w:rsid w:val="005F1806"/>
    <w:rsid w:val="006065ED"/>
    <w:rsid w:val="006244AB"/>
    <w:rsid w:val="0062734F"/>
    <w:rsid w:val="00641341"/>
    <w:rsid w:val="00644398"/>
    <w:rsid w:val="00646185"/>
    <w:rsid w:val="0065587F"/>
    <w:rsid w:val="006615BA"/>
    <w:rsid w:val="00667219"/>
    <w:rsid w:val="00672C6C"/>
    <w:rsid w:val="00672D34"/>
    <w:rsid w:val="00677C86"/>
    <w:rsid w:val="00677CB2"/>
    <w:rsid w:val="00681CD5"/>
    <w:rsid w:val="006861BB"/>
    <w:rsid w:val="00686A36"/>
    <w:rsid w:val="00690F15"/>
    <w:rsid w:val="006913B7"/>
    <w:rsid w:val="0069259A"/>
    <w:rsid w:val="0069478D"/>
    <w:rsid w:val="00694BD9"/>
    <w:rsid w:val="006A2243"/>
    <w:rsid w:val="006A3D1D"/>
    <w:rsid w:val="006B0B8C"/>
    <w:rsid w:val="006B184E"/>
    <w:rsid w:val="006B3126"/>
    <w:rsid w:val="006B6734"/>
    <w:rsid w:val="006B742B"/>
    <w:rsid w:val="006C0C8B"/>
    <w:rsid w:val="006C189E"/>
    <w:rsid w:val="006D0A9E"/>
    <w:rsid w:val="006D3BFC"/>
    <w:rsid w:val="006E25E1"/>
    <w:rsid w:val="006E3AB9"/>
    <w:rsid w:val="006F16B3"/>
    <w:rsid w:val="006F38D0"/>
    <w:rsid w:val="006F7269"/>
    <w:rsid w:val="0070143F"/>
    <w:rsid w:val="00705F93"/>
    <w:rsid w:val="00710B90"/>
    <w:rsid w:val="00712660"/>
    <w:rsid w:val="0072027A"/>
    <w:rsid w:val="007271DC"/>
    <w:rsid w:val="0072781F"/>
    <w:rsid w:val="00734A6E"/>
    <w:rsid w:val="007356F5"/>
    <w:rsid w:val="007374C0"/>
    <w:rsid w:val="00744177"/>
    <w:rsid w:val="007454F5"/>
    <w:rsid w:val="0074647F"/>
    <w:rsid w:val="0075474C"/>
    <w:rsid w:val="0076695D"/>
    <w:rsid w:val="00767600"/>
    <w:rsid w:val="00772A5E"/>
    <w:rsid w:val="00774497"/>
    <w:rsid w:val="0078786B"/>
    <w:rsid w:val="00787894"/>
    <w:rsid w:val="007906D5"/>
    <w:rsid w:val="00795C28"/>
    <w:rsid w:val="007A1D1D"/>
    <w:rsid w:val="007A4E85"/>
    <w:rsid w:val="007A7311"/>
    <w:rsid w:val="007A7D6A"/>
    <w:rsid w:val="007B5D0E"/>
    <w:rsid w:val="007B5E00"/>
    <w:rsid w:val="007B7B70"/>
    <w:rsid w:val="007C267D"/>
    <w:rsid w:val="007C3EC0"/>
    <w:rsid w:val="007D14BD"/>
    <w:rsid w:val="007D3DFC"/>
    <w:rsid w:val="007D4104"/>
    <w:rsid w:val="007D435C"/>
    <w:rsid w:val="007D72D0"/>
    <w:rsid w:val="007E2F46"/>
    <w:rsid w:val="007F15DC"/>
    <w:rsid w:val="008010A2"/>
    <w:rsid w:val="00803093"/>
    <w:rsid w:val="00811B3E"/>
    <w:rsid w:val="008129B1"/>
    <w:rsid w:val="00812A61"/>
    <w:rsid w:val="008246C5"/>
    <w:rsid w:val="00830F8D"/>
    <w:rsid w:val="00833B19"/>
    <w:rsid w:val="00837203"/>
    <w:rsid w:val="00843CF0"/>
    <w:rsid w:val="008459A5"/>
    <w:rsid w:val="008462F3"/>
    <w:rsid w:val="008540C3"/>
    <w:rsid w:val="00855DD3"/>
    <w:rsid w:val="00862D5C"/>
    <w:rsid w:val="00864630"/>
    <w:rsid w:val="00871D15"/>
    <w:rsid w:val="008806AD"/>
    <w:rsid w:val="008A1AFC"/>
    <w:rsid w:val="008A4943"/>
    <w:rsid w:val="008B2484"/>
    <w:rsid w:val="008B66F3"/>
    <w:rsid w:val="008B75AD"/>
    <w:rsid w:val="008C5A7C"/>
    <w:rsid w:val="008D510D"/>
    <w:rsid w:val="008D6AD7"/>
    <w:rsid w:val="008F256E"/>
    <w:rsid w:val="008F4539"/>
    <w:rsid w:val="008F643D"/>
    <w:rsid w:val="009007D7"/>
    <w:rsid w:val="00910BFE"/>
    <w:rsid w:val="00914D90"/>
    <w:rsid w:val="0091574D"/>
    <w:rsid w:val="00917A86"/>
    <w:rsid w:val="009233C9"/>
    <w:rsid w:val="0093114B"/>
    <w:rsid w:val="00932724"/>
    <w:rsid w:val="00933092"/>
    <w:rsid w:val="00936E2B"/>
    <w:rsid w:val="00937219"/>
    <w:rsid w:val="00941DB3"/>
    <w:rsid w:val="00946107"/>
    <w:rsid w:val="00957912"/>
    <w:rsid w:val="0096213F"/>
    <w:rsid w:val="00964DB4"/>
    <w:rsid w:val="0097390F"/>
    <w:rsid w:val="00974835"/>
    <w:rsid w:val="009813C9"/>
    <w:rsid w:val="009902AA"/>
    <w:rsid w:val="00990C34"/>
    <w:rsid w:val="00995266"/>
    <w:rsid w:val="009953F6"/>
    <w:rsid w:val="009954AC"/>
    <w:rsid w:val="00996DCC"/>
    <w:rsid w:val="009A45A7"/>
    <w:rsid w:val="009B25F9"/>
    <w:rsid w:val="009C78E5"/>
    <w:rsid w:val="009D08AF"/>
    <w:rsid w:val="009D4B17"/>
    <w:rsid w:val="009D614D"/>
    <w:rsid w:val="009D7F00"/>
    <w:rsid w:val="009E153B"/>
    <w:rsid w:val="009E2B2E"/>
    <w:rsid w:val="009E35CF"/>
    <w:rsid w:val="009F0F46"/>
    <w:rsid w:val="009F3C8A"/>
    <w:rsid w:val="00A00007"/>
    <w:rsid w:val="00A03B3F"/>
    <w:rsid w:val="00A10A27"/>
    <w:rsid w:val="00A10DDD"/>
    <w:rsid w:val="00A178F4"/>
    <w:rsid w:val="00A21BA8"/>
    <w:rsid w:val="00A26906"/>
    <w:rsid w:val="00A37043"/>
    <w:rsid w:val="00A41A28"/>
    <w:rsid w:val="00A52699"/>
    <w:rsid w:val="00A542A6"/>
    <w:rsid w:val="00A5438A"/>
    <w:rsid w:val="00A550CF"/>
    <w:rsid w:val="00A56928"/>
    <w:rsid w:val="00A57792"/>
    <w:rsid w:val="00A603CE"/>
    <w:rsid w:val="00A65DC0"/>
    <w:rsid w:val="00A67335"/>
    <w:rsid w:val="00A718AB"/>
    <w:rsid w:val="00A82BE2"/>
    <w:rsid w:val="00A8616D"/>
    <w:rsid w:val="00A86D0B"/>
    <w:rsid w:val="00A87D80"/>
    <w:rsid w:val="00A90A62"/>
    <w:rsid w:val="00A92369"/>
    <w:rsid w:val="00A97396"/>
    <w:rsid w:val="00AA6611"/>
    <w:rsid w:val="00AA6C70"/>
    <w:rsid w:val="00AA7261"/>
    <w:rsid w:val="00AB2B1A"/>
    <w:rsid w:val="00AC2854"/>
    <w:rsid w:val="00AC3AE8"/>
    <w:rsid w:val="00AC5E6A"/>
    <w:rsid w:val="00AC7616"/>
    <w:rsid w:val="00AD037B"/>
    <w:rsid w:val="00AD1D8B"/>
    <w:rsid w:val="00AD710C"/>
    <w:rsid w:val="00AD7936"/>
    <w:rsid w:val="00AE0EF9"/>
    <w:rsid w:val="00AE5F66"/>
    <w:rsid w:val="00AF1140"/>
    <w:rsid w:val="00AF2234"/>
    <w:rsid w:val="00B0317E"/>
    <w:rsid w:val="00B1377D"/>
    <w:rsid w:val="00B21104"/>
    <w:rsid w:val="00B23892"/>
    <w:rsid w:val="00B27BE8"/>
    <w:rsid w:val="00B32098"/>
    <w:rsid w:val="00B40233"/>
    <w:rsid w:val="00B403E4"/>
    <w:rsid w:val="00B4398D"/>
    <w:rsid w:val="00B448E6"/>
    <w:rsid w:val="00B47CA0"/>
    <w:rsid w:val="00B5286E"/>
    <w:rsid w:val="00B60AA5"/>
    <w:rsid w:val="00B65AB2"/>
    <w:rsid w:val="00B662E9"/>
    <w:rsid w:val="00B73243"/>
    <w:rsid w:val="00B8444F"/>
    <w:rsid w:val="00B85535"/>
    <w:rsid w:val="00B910C9"/>
    <w:rsid w:val="00B9293F"/>
    <w:rsid w:val="00B94CB6"/>
    <w:rsid w:val="00B9737A"/>
    <w:rsid w:val="00BA430F"/>
    <w:rsid w:val="00BA682C"/>
    <w:rsid w:val="00BA6CF8"/>
    <w:rsid w:val="00BA7239"/>
    <w:rsid w:val="00BA784D"/>
    <w:rsid w:val="00BA7F7B"/>
    <w:rsid w:val="00BB0D6F"/>
    <w:rsid w:val="00BB237B"/>
    <w:rsid w:val="00BB420C"/>
    <w:rsid w:val="00BB57D8"/>
    <w:rsid w:val="00BB59BC"/>
    <w:rsid w:val="00BB7DC3"/>
    <w:rsid w:val="00BC2142"/>
    <w:rsid w:val="00BD2601"/>
    <w:rsid w:val="00BD7A04"/>
    <w:rsid w:val="00BD7D44"/>
    <w:rsid w:val="00BF39FD"/>
    <w:rsid w:val="00C054A8"/>
    <w:rsid w:val="00C11280"/>
    <w:rsid w:val="00C2037F"/>
    <w:rsid w:val="00C21080"/>
    <w:rsid w:val="00C317F7"/>
    <w:rsid w:val="00C33B09"/>
    <w:rsid w:val="00C33D21"/>
    <w:rsid w:val="00C34A2B"/>
    <w:rsid w:val="00C42CFB"/>
    <w:rsid w:val="00C43946"/>
    <w:rsid w:val="00C44B61"/>
    <w:rsid w:val="00C46254"/>
    <w:rsid w:val="00C4782B"/>
    <w:rsid w:val="00C51C50"/>
    <w:rsid w:val="00C53E5E"/>
    <w:rsid w:val="00C6464A"/>
    <w:rsid w:val="00C654AE"/>
    <w:rsid w:val="00C65B8C"/>
    <w:rsid w:val="00C70CAE"/>
    <w:rsid w:val="00C80E1E"/>
    <w:rsid w:val="00C82B9A"/>
    <w:rsid w:val="00C871AB"/>
    <w:rsid w:val="00C90E72"/>
    <w:rsid w:val="00C946A7"/>
    <w:rsid w:val="00CA27FD"/>
    <w:rsid w:val="00CA323A"/>
    <w:rsid w:val="00CA71E5"/>
    <w:rsid w:val="00CB3786"/>
    <w:rsid w:val="00CB63B2"/>
    <w:rsid w:val="00CB76ED"/>
    <w:rsid w:val="00CC04ED"/>
    <w:rsid w:val="00CC1E8B"/>
    <w:rsid w:val="00CC2AA9"/>
    <w:rsid w:val="00CC7ABD"/>
    <w:rsid w:val="00CD76DF"/>
    <w:rsid w:val="00CF047F"/>
    <w:rsid w:val="00CF1949"/>
    <w:rsid w:val="00CF71B0"/>
    <w:rsid w:val="00D162EC"/>
    <w:rsid w:val="00D1641A"/>
    <w:rsid w:val="00D232AF"/>
    <w:rsid w:val="00D244D2"/>
    <w:rsid w:val="00D35DDD"/>
    <w:rsid w:val="00D37F93"/>
    <w:rsid w:val="00D50EBA"/>
    <w:rsid w:val="00D56E47"/>
    <w:rsid w:val="00D60D67"/>
    <w:rsid w:val="00D64B38"/>
    <w:rsid w:val="00D67529"/>
    <w:rsid w:val="00D76ABB"/>
    <w:rsid w:val="00D8054E"/>
    <w:rsid w:val="00D82FEC"/>
    <w:rsid w:val="00D9798C"/>
    <w:rsid w:val="00DA3AC8"/>
    <w:rsid w:val="00DA4569"/>
    <w:rsid w:val="00DB2564"/>
    <w:rsid w:val="00DB56E1"/>
    <w:rsid w:val="00DB63F4"/>
    <w:rsid w:val="00DC0D91"/>
    <w:rsid w:val="00DC11D4"/>
    <w:rsid w:val="00DC159F"/>
    <w:rsid w:val="00DC2633"/>
    <w:rsid w:val="00DD4F28"/>
    <w:rsid w:val="00DF0269"/>
    <w:rsid w:val="00DF499A"/>
    <w:rsid w:val="00DF7765"/>
    <w:rsid w:val="00E03566"/>
    <w:rsid w:val="00E1079E"/>
    <w:rsid w:val="00E14097"/>
    <w:rsid w:val="00E14583"/>
    <w:rsid w:val="00E2294D"/>
    <w:rsid w:val="00E3465D"/>
    <w:rsid w:val="00E37CF7"/>
    <w:rsid w:val="00E45A91"/>
    <w:rsid w:val="00E45E03"/>
    <w:rsid w:val="00E46511"/>
    <w:rsid w:val="00E51C15"/>
    <w:rsid w:val="00E529D9"/>
    <w:rsid w:val="00E52D9A"/>
    <w:rsid w:val="00E5482E"/>
    <w:rsid w:val="00E56FA3"/>
    <w:rsid w:val="00E57855"/>
    <w:rsid w:val="00E620E2"/>
    <w:rsid w:val="00E62B5F"/>
    <w:rsid w:val="00E67E1D"/>
    <w:rsid w:val="00E71A2C"/>
    <w:rsid w:val="00E72887"/>
    <w:rsid w:val="00E9056C"/>
    <w:rsid w:val="00E90787"/>
    <w:rsid w:val="00E9448A"/>
    <w:rsid w:val="00E951BA"/>
    <w:rsid w:val="00EA0F5C"/>
    <w:rsid w:val="00EA39D3"/>
    <w:rsid w:val="00EB0BAC"/>
    <w:rsid w:val="00EB4BBD"/>
    <w:rsid w:val="00EB6A88"/>
    <w:rsid w:val="00EB6D7B"/>
    <w:rsid w:val="00EB7947"/>
    <w:rsid w:val="00EC247E"/>
    <w:rsid w:val="00EC6F77"/>
    <w:rsid w:val="00EE20EE"/>
    <w:rsid w:val="00EE4713"/>
    <w:rsid w:val="00EE6BAD"/>
    <w:rsid w:val="00EE796F"/>
    <w:rsid w:val="00EF0EB3"/>
    <w:rsid w:val="00EF1695"/>
    <w:rsid w:val="00EF3609"/>
    <w:rsid w:val="00F02F19"/>
    <w:rsid w:val="00F142EB"/>
    <w:rsid w:val="00F2355B"/>
    <w:rsid w:val="00F347BE"/>
    <w:rsid w:val="00F355A6"/>
    <w:rsid w:val="00F41A17"/>
    <w:rsid w:val="00F46ED8"/>
    <w:rsid w:val="00F52442"/>
    <w:rsid w:val="00F52DDC"/>
    <w:rsid w:val="00F53968"/>
    <w:rsid w:val="00F5635A"/>
    <w:rsid w:val="00F5773B"/>
    <w:rsid w:val="00F62F1E"/>
    <w:rsid w:val="00F700C9"/>
    <w:rsid w:val="00F7020C"/>
    <w:rsid w:val="00F708B0"/>
    <w:rsid w:val="00F713BA"/>
    <w:rsid w:val="00F74291"/>
    <w:rsid w:val="00F77ABF"/>
    <w:rsid w:val="00F8104A"/>
    <w:rsid w:val="00F91BFB"/>
    <w:rsid w:val="00FA27BD"/>
    <w:rsid w:val="00FB36E9"/>
    <w:rsid w:val="00FC340C"/>
    <w:rsid w:val="00FD38F0"/>
    <w:rsid w:val="00FE0A0B"/>
    <w:rsid w:val="00FE1393"/>
    <w:rsid w:val="00FE18BE"/>
    <w:rsid w:val="00FF317A"/>
    <w:rsid w:val="00FF5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ED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4743"/>
    <w:pPr>
      <w:ind w:firstLine="708"/>
      <w:jc w:val="both"/>
    </w:pPr>
    <w:rPr>
      <w:rFonts w:ascii="Times New Roman" w:eastAsia="Times New Roman" w:hAnsi="Times New Roman"/>
      <w:sz w:val="22"/>
      <w:szCs w:val="22"/>
    </w:rPr>
  </w:style>
  <w:style w:type="paragraph" w:styleId="1">
    <w:name w:val="heading 1"/>
    <w:basedOn w:val="a"/>
    <w:next w:val="a0"/>
    <w:link w:val="10"/>
    <w:uiPriority w:val="9"/>
    <w:qFormat/>
    <w:rsid w:val="007D3DFC"/>
    <w:pPr>
      <w:numPr>
        <w:ilvl w:val="0"/>
        <w:numId w:val="0"/>
      </w:numPr>
      <w:ind w:left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4E4743"/>
    <w:pPr>
      <w:numPr>
        <w:ilvl w:val="0"/>
        <w:numId w:val="2"/>
      </w:numPr>
      <w:jc w:val="center"/>
      <w:outlineLvl w:val="1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34816"/>
    <w:pPr>
      <w:spacing w:before="100" w:beforeAutospacing="1" w:after="100" w:afterAutospacing="1"/>
    </w:pPr>
  </w:style>
  <w:style w:type="paragraph" w:styleId="a">
    <w:name w:val="No Spacing"/>
    <w:basedOn w:val="a0"/>
    <w:uiPriority w:val="99"/>
    <w:qFormat/>
    <w:rsid w:val="00420F77"/>
    <w:pPr>
      <w:numPr>
        <w:ilvl w:val="1"/>
        <w:numId w:val="5"/>
      </w:numPr>
    </w:pPr>
  </w:style>
  <w:style w:type="character" w:styleId="a5">
    <w:name w:val="Hyperlink"/>
    <w:uiPriority w:val="99"/>
    <w:unhideWhenUsed/>
    <w:rsid w:val="00734A6E"/>
    <w:rPr>
      <w:color w:val="0000FF"/>
      <w:u w:val="single"/>
    </w:rPr>
  </w:style>
  <w:style w:type="paragraph" w:styleId="21">
    <w:name w:val="Body Text 2"/>
    <w:basedOn w:val="a0"/>
    <w:link w:val="22"/>
    <w:rsid w:val="00DB2564"/>
    <w:pPr>
      <w:spacing w:after="120" w:line="480" w:lineRule="auto"/>
    </w:pPr>
    <w:rPr>
      <w:lang w:val="x-none"/>
    </w:rPr>
  </w:style>
  <w:style w:type="character" w:customStyle="1" w:styleId="22">
    <w:name w:val="Основной текст 2 Знак"/>
    <w:link w:val="21"/>
    <w:rsid w:val="00DB25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B94CB6"/>
    <w:pPr>
      <w:ind w:left="720"/>
      <w:contextualSpacing/>
    </w:pPr>
  </w:style>
  <w:style w:type="paragraph" w:customStyle="1" w:styleId="a7">
    <w:name w:val="Текст в заданном формате"/>
    <w:basedOn w:val="a0"/>
    <w:rsid w:val="004744A1"/>
    <w:pPr>
      <w:widowControl w:val="0"/>
      <w:suppressAutoHyphens/>
    </w:pPr>
    <w:rPr>
      <w:rFonts w:cs="Calibri"/>
      <w:sz w:val="20"/>
      <w:szCs w:val="20"/>
      <w:lang w:bidi="ru-RU"/>
    </w:rPr>
  </w:style>
  <w:style w:type="paragraph" w:customStyle="1" w:styleId="210">
    <w:name w:val="Основной текст 21"/>
    <w:basedOn w:val="a0"/>
    <w:rsid w:val="004744A1"/>
    <w:rPr>
      <w:rFonts w:cs="Calibri"/>
      <w:szCs w:val="20"/>
      <w:lang w:eastAsia="ar-SA"/>
    </w:rPr>
  </w:style>
  <w:style w:type="paragraph" w:customStyle="1" w:styleId="a8">
    <w:name w:val="Простой"/>
    <w:basedOn w:val="a0"/>
    <w:rsid w:val="001F3297"/>
    <w:pPr>
      <w:widowControl w:val="0"/>
      <w:suppressAutoHyphens/>
      <w:spacing w:after="240"/>
    </w:pPr>
    <w:rPr>
      <w:rFonts w:ascii="Arial" w:eastAsia="DejaVu Sans" w:hAnsi="Arial" w:cs="Calibri"/>
      <w:spacing w:val="-5"/>
      <w:kern w:val="1"/>
      <w:sz w:val="20"/>
      <w:szCs w:val="20"/>
      <w:lang w:eastAsia="ar-SA"/>
    </w:rPr>
  </w:style>
  <w:style w:type="character" w:customStyle="1" w:styleId="blk">
    <w:name w:val="blk"/>
    <w:basedOn w:val="a1"/>
    <w:rsid w:val="00CB63B2"/>
  </w:style>
  <w:style w:type="character" w:styleId="a9">
    <w:name w:val="annotation reference"/>
    <w:uiPriority w:val="99"/>
    <w:semiHidden/>
    <w:unhideWhenUsed/>
    <w:rsid w:val="00CB63B2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CB63B2"/>
    <w:rPr>
      <w:sz w:val="20"/>
      <w:szCs w:val="20"/>
      <w:lang w:val="x-none"/>
    </w:rPr>
  </w:style>
  <w:style w:type="character" w:customStyle="1" w:styleId="ab">
    <w:name w:val="Текст примечания Знак"/>
    <w:link w:val="aa"/>
    <w:uiPriority w:val="99"/>
    <w:semiHidden/>
    <w:rsid w:val="00CB63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63B2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CB63B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CB63B2"/>
    <w:rPr>
      <w:rFonts w:ascii="Times New Roman" w:eastAsia="Times New Roman" w:hAnsi="Times New Roman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CB63B2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CB63B2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2"/>
    <w:uiPriority w:val="59"/>
    <w:rsid w:val="007A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183892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183892"/>
    <w:rPr>
      <w:rFonts w:ascii="Times New Roman" w:eastAsia="Times New Roman" w:hAnsi="Times New Roman"/>
      <w:sz w:val="24"/>
      <w:szCs w:val="24"/>
    </w:rPr>
  </w:style>
  <w:style w:type="paragraph" w:styleId="af4">
    <w:name w:val="footer"/>
    <w:basedOn w:val="a0"/>
    <w:link w:val="af5"/>
    <w:uiPriority w:val="99"/>
    <w:unhideWhenUsed/>
    <w:rsid w:val="00183892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183892"/>
    <w:rPr>
      <w:rFonts w:ascii="Times New Roman" w:eastAsia="Times New Roman" w:hAnsi="Times New Roman"/>
      <w:sz w:val="24"/>
      <w:szCs w:val="24"/>
    </w:rPr>
  </w:style>
  <w:style w:type="character" w:styleId="af6">
    <w:name w:val="Strong"/>
    <w:uiPriority w:val="22"/>
    <w:qFormat/>
    <w:rsid w:val="004E4743"/>
    <w:rPr>
      <w:b/>
    </w:rPr>
  </w:style>
  <w:style w:type="character" w:customStyle="1" w:styleId="apple-tab-span">
    <w:name w:val="apple-tab-span"/>
    <w:rsid w:val="00B60AA5"/>
  </w:style>
  <w:style w:type="character" w:customStyle="1" w:styleId="11">
    <w:name w:val="Неразрешенное упоминание1"/>
    <w:uiPriority w:val="99"/>
    <w:semiHidden/>
    <w:unhideWhenUsed/>
    <w:rsid w:val="00BF39FD"/>
    <w:rPr>
      <w:color w:val="808080"/>
      <w:shd w:val="clear" w:color="auto" w:fill="E6E6E6"/>
    </w:rPr>
  </w:style>
  <w:style w:type="character" w:customStyle="1" w:styleId="10">
    <w:name w:val="Заголовок 1 Знак"/>
    <w:link w:val="1"/>
    <w:uiPriority w:val="9"/>
    <w:rsid w:val="007D3DFC"/>
    <w:rPr>
      <w:rFonts w:ascii="Times New Roman" w:eastAsia="Times New Roman" w:hAnsi="Times New Roman"/>
      <w:b/>
      <w:sz w:val="24"/>
      <w:szCs w:val="24"/>
    </w:rPr>
  </w:style>
  <w:style w:type="character" w:customStyle="1" w:styleId="20">
    <w:name w:val="Заголовок 2 Знак"/>
    <w:link w:val="2"/>
    <w:uiPriority w:val="9"/>
    <w:rsid w:val="004E4743"/>
    <w:rPr>
      <w:rFonts w:ascii="Times New Roman" w:hAnsi="Times New Roman"/>
      <w:b/>
      <w:sz w:val="24"/>
      <w:szCs w:val="22"/>
      <w:lang w:eastAsia="en-US"/>
    </w:rPr>
  </w:style>
  <w:style w:type="character" w:styleId="af7">
    <w:name w:val="Placeholder Text"/>
    <w:basedOn w:val="a1"/>
    <w:uiPriority w:val="99"/>
    <w:semiHidden/>
    <w:rsid w:val="00CB3786"/>
    <w:rPr>
      <w:color w:val="808080"/>
    </w:rPr>
  </w:style>
  <w:style w:type="character" w:styleId="af8">
    <w:name w:val="Unresolved Mention"/>
    <w:basedOn w:val="a1"/>
    <w:uiPriority w:val="99"/>
    <w:semiHidden/>
    <w:unhideWhenUsed/>
    <w:rsid w:val="001A3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2youstudi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2youstudi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2you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2E56E-0F11-C34C-9244-ED1C63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ДОГОВОР.dotx</Template>
  <TotalTime>15</TotalTime>
  <Pages>5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Александр</cp:lastModifiedBy>
  <cp:revision>1</cp:revision>
  <cp:lastPrinted>2019-03-20T22:10:00Z</cp:lastPrinted>
  <dcterms:created xsi:type="dcterms:W3CDTF">2021-12-05T20:10:00Z</dcterms:created>
  <dcterms:modified xsi:type="dcterms:W3CDTF">2021-12-05T20:25:00Z</dcterms:modified>
</cp:coreProperties>
</file>